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AC14" w14:textId="77777777" w:rsidR="00F10C64" w:rsidRPr="004E7081" w:rsidRDefault="00FF66CA" w:rsidP="005F7840">
      <w:pPr>
        <w:pStyle w:val="TtulodoCaptulo"/>
      </w:pPr>
      <w:r w:rsidRPr="00911485">
        <w:t xml:space="preserve">Aula </w:t>
      </w:r>
      <w:r w:rsidR="007810EB">
        <w:t>4</w:t>
      </w:r>
      <w:r w:rsidRPr="00911485">
        <w:t xml:space="preserve"> </w:t>
      </w:r>
      <w:r>
        <w:t>–</w:t>
      </w:r>
      <w:r w:rsidRPr="00911485">
        <w:t xml:space="preserve"> </w:t>
      </w:r>
      <w:r>
        <w:t>Análise da Complexidade de Algoritmos</w:t>
      </w:r>
    </w:p>
    <w:p w14:paraId="38B94E36" w14:textId="77777777" w:rsidR="00F10C64" w:rsidRPr="004E7081" w:rsidRDefault="00F10C64" w:rsidP="00F10C64">
      <w:pPr>
        <w:jc w:val="center"/>
        <w:rPr>
          <w:rFonts w:ascii="Arial Narrow" w:hAnsi="Arial Narrow"/>
          <w:b/>
          <w:bCs/>
          <w:color w:val="FF0000"/>
          <w:lang w:val="pt-PT"/>
        </w:rPr>
      </w:pPr>
      <w:r w:rsidRPr="004E7081">
        <w:rPr>
          <w:rFonts w:ascii="Arial Narrow" w:hAnsi="Arial Narrow"/>
          <w:b/>
          <w:bCs/>
          <w:color w:val="FF0000"/>
          <w:lang w:val="pt-PT"/>
        </w:rPr>
        <w:t>*** Entregue</w:t>
      </w:r>
      <w:r>
        <w:rPr>
          <w:rFonts w:ascii="Arial Narrow" w:hAnsi="Arial Narrow"/>
          <w:b/>
          <w:bCs/>
          <w:color w:val="FF0000"/>
          <w:lang w:val="pt-PT"/>
        </w:rPr>
        <w:t>, num ficheiro ZIP,</w:t>
      </w:r>
      <w:r w:rsidRPr="004E7081">
        <w:rPr>
          <w:rFonts w:ascii="Arial Narrow" w:hAnsi="Arial Narrow"/>
          <w:b/>
          <w:bCs/>
          <w:color w:val="FF0000"/>
          <w:lang w:val="pt-PT"/>
        </w:rPr>
        <w:t xml:space="preserve"> este guião preenchido e o código desenvolvido ***</w:t>
      </w:r>
    </w:p>
    <w:p w14:paraId="37FA4A61" w14:textId="77777777" w:rsidR="00F10C64" w:rsidRDefault="00F10C64" w:rsidP="00F10C64">
      <w:pPr>
        <w:rPr>
          <w:lang w:val="pt-PT"/>
        </w:rPr>
      </w:pPr>
    </w:p>
    <w:p w14:paraId="2FC58EBA" w14:textId="3EF3C50D" w:rsidR="00EA3972" w:rsidRDefault="00FF66CA" w:rsidP="00EA3972">
      <w:pPr>
        <w:rPr>
          <w:lang w:val="pt-PT"/>
        </w:rPr>
      </w:pPr>
      <w:r w:rsidRPr="00FF66CA">
        <w:rPr>
          <w:b/>
          <w:bCs/>
          <w:lang w:val="pt-PT"/>
        </w:rPr>
        <w:t xml:space="preserve">1 - </w:t>
      </w:r>
      <w:r w:rsidR="00EA3972" w:rsidRPr="003F38EA">
        <w:rPr>
          <w:lang w:val="pt-PT"/>
        </w:rPr>
        <w:t>Seja uma dada sequência (</w:t>
      </w:r>
      <w:proofErr w:type="spellStart"/>
      <w:r w:rsidR="00EA3972" w:rsidRPr="0063759A">
        <w:rPr>
          <w:i/>
          <w:lang w:val="pt-PT"/>
        </w:rPr>
        <w:t>array</w:t>
      </w:r>
      <w:proofErr w:type="spellEnd"/>
      <w:r w:rsidR="00EA3972" w:rsidRPr="003F38EA">
        <w:rPr>
          <w:lang w:val="pt-PT"/>
        </w:rPr>
        <w:t xml:space="preserve">) </w:t>
      </w:r>
      <w:r w:rsidR="00EA3972">
        <w:rPr>
          <w:lang w:val="pt-PT"/>
        </w:rPr>
        <w:t xml:space="preserve">de </w:t>
      </w:r>
      <w:r w:rsidR="00E051EC">
        <w:rPr>
          <w:lang w:val="pt-PT"/>
        </w:rPr>
        <w:t>n elementos</w:t>
      </w:r>
      <w:r w:rsidR="00EA3972">
        <w:rPr>
          <w:lang w:val="pt-PT"/>
        </w:rPr>
        <w:t xml:space="preserve"> inteiros</w:t>
      </w:r>
      <w:r w:rsidR="005F7840">
        <w:rPr>
          <w:lang w:val="pt-PT"/>
        </w:rPr>
        <w:t xml:space="preserve"> e não ordenada</w:t>
      </w:r>
      <w:r w:rsidR="00EA3972">
        <w:rPr>
          <w:lang w:val="pt-PT"/>
        </w:rPr>
        <w:t>. P</w:t>
      </w:r>
      <w:r w:rsidR="00EA3972" w:rsidRPr="003F38EA">
        <w:rPr>
          <w:lang w:val="pt-PT"/>
        </w:rPr>
        <w:t xml:space="preserve">retende-se determinar </w:t>
      </w:r>
      <w:r w:rsidR="00EA3972">
        <w:rPr>
          <w:lang w:val="pt-PT"/>
        </w:rPr>
        <w:t>quantos elemento</w:t>
      </w:r>
      <w:r w:rsidR="00F10C64">
        <w:rPr>
          <w:lang w:val="pt-PT"/>
        </w:rPr>
        <w:t xml:space="preserve">s </w:t>
      </w:r>
      <w:r w:rsidR="00EA3972">
        <w:rPr>
          <w:lang w:val="pt-PT"/>
        </w:rPr>
        <w:t xml:space="preserve">da </w:t>
      </w:r>
      <w:r w:rsidR="00EA3972" w:rsidRPr="003F38EA">
        <w:rPr>
          <w:lang w:val="pt-PT"/>
        </w:rPr>
        <w:t xml:space="preserve">sequência </w:t>
      </w:r>
      <w:r w:rsidR="00692B16">
        <w:rPr>
          <w:lang w:val="pt-PT"/>
        </w:rPr>
        <w:t>respeitam</w:t>
      </w:r>
      <w:r w:rsidR="00F10C64">
        <w:rPr>
          <w:lang w:val="pt-PT"/>
        </w:rPr>
        <w:t xml:space="preserve"> a seguinte propriedade</w:t>
      </w:r>
      <w:r w:rsidR="00EA3972">
        <w:rPr>
          <w:lang w:val="pt-PT"/>
        </w:rPr>
        <w:t>:</w:t>
      </w:r>
    </w:p>
    <w:p w14:paraId="0523D905" w14:textId="773C648C" w:rsidR="00F43097" w:rsidRPr="00F10C64" w:rsidRDefault="00EA3972" w:rsidP="00EA3972">
      <w:pPr>
        <w:tabs>
          <w:tab w:val="center" w:pos="4819"/>
          <w:tab w:val="left" w:pos="7980"/>
        </w:tabs>
        <w:spacing w:before="120" w:after="120"/>
        <w:jc w:val="left"/>
        <w:rPr>
          <w:b/>
          <w:bCs/>
          <w:lang w:val="pt-PT"/>
        </w:rPr>
      </w:pPr>
      <w:r w:rsidRPr="00DB2022">
        <w:rPr>
          <w:lang w:val="pt-PT"/>
        </w:rPr>
        <w:tab/>
      </w:r>
      <w:proofErr w:type="spellStart"/>
      <w:r w:rsidRPr="00F10C64">
        <w:rPr>
          <w:b/>
          <w:bCs/>
          <w:lang w:val="pt-PT"/>
        </w:rPr>
        <w:t>array</w:t>
      </w:r>
      <w:proofErr w:type="spellEnd"/>
      <w:r w:rsidRPr="00F10C64">
        <w:rPr>
          <w:b/>
          <w:bCs/>
          <w:lang w:val="pt-PT"/>
        </w:rPr>
        <w:t xml:space="preserve"> [i] </w:t>
      </w:r>
      <w:r w:rsidR="00F10C64" w:rsidRPr="00F10C64">
        <w:rPr>
          <w:b/>
          <w:bCs/>
          <w:lang w:val="pt-PT"/>
        </w:rPr>
        <w:t>=</w:t>
      </w:r>
      <w:r w:rsidRPr="00F10C64">
        <w:rPr>
          <w:b/>
          <w:bCs/>
          <w:lang w:val="pt-PT"/>
        </w:rPr>
        <w:t xml:space="preserve"> </w:t>
      </w:r>
      <w:proofErr w:type="spellStart"/>
      <w:r w:rsidRPr="00F10C64">
        <w:rPr>
          <w:b/>
          <w:bCs/>
          <w:lang w:val="pt-PT"/>
        </w:rPr>
        <w:t>array</w:t>
      </w:r>
      <w:proofErr w:type="spellEnd"/>
      <w:r w:rsidRPr="00F10C64">
        <w:rPr>
          <w:b/>
          <w:bCs/>
          <w:lang w:val="pt-PT"/>
        </w:rPr>
        <w:t xml:space="preserve"> [i</w:t>
      </w:r>
      <w:r w:rsidR="00F10C64" w:rsidRPr="00F10C64">
        <w:rPr>
          <w:b/>
          <w:bCs/>
          <w:lang w:val="pt-PT"/>
        </w:rPr>
        <w:t xml:space="preserve"> </w:t>
      </w:r>
      <w:r w:rsidRPr="00F10C64">
        <w:rPr>
          <w:b/>
          <w:bCs/>
          <w:lang w:val="pt-PT"/>
        </w:rPr>
        <w:t>–</w:t>
      </w:r>
      <w:r w:rsidR="00F10C64" w:rsidRPr="00F10C64">
        <w:rPr>
          <w:b/>
          <w:bCs/>
          <w:lang w:val="pt-PT"/>
        </w:rPr>
        <w:t xml:space="preserve"> </w:t>
      </w:r>
      <w:r w:rsidRPr="00F10C64">
        <w:rPr>
          <w:b/>
          <w:bCs/>
          <w:lang w:val="pt-PT"/>
        </w:rPr>
        <w:t>1]</w:t>
      </w:r>
      <w:r w:rsidR="00F10C64" w:rsidRPr="00F10C64">
        <w:rPr>
          <w:b/>
          <w:bCs/>
          <w:lang w:val="pt-PT"/>
        </w:rPr>
        <w:t xml:space="preserve"> + </w:t>
      </w:r>
      <w:proofErr w:type="spellStart"/>
      <w:r w:rsidR="00F10C64" w:rsidRPr="00F10C64">
        <w:rPr>
          <w:b/>
          <w:bCs/>
          <w:lang w:val="pt-PT"/>
        </w:rPr>
        <w:t>array</w:t>
      </w:r>
      <w:proofErr w:type="spellEnd"/>
      <w:r w:rsidR="00F10C64" w:rsidRPr="00F10C64">
        <w:rPr>
          <w:b/>
          <w:bCs/>
          <w:lang w:val="pt-PT"/>
        </w:rPr>
        <w:t xml:space="preserve"> [i + 1]</w:t>
      </w:r>
      <w:r w:rsidRPr="00F10C64">
        <w:rPr>
          <w:b/>
          <w:bCs/>
          <w:lang w:val="pt-PT"/>
        </w:rPr>
        <w:t>, para 0</w:t>
      </w:r>
      <w:r w:rsidR="00F10C64" w:rsidRPr="00F10C64">
        <w:rPr>
          <w:b/>
          <w:bCs/>
          <w:lang w:val="pt-PT"/>
        </w:rPr>
        <w:t xml:space="preserve"> &lt; i &lt; (n – 1) </w:t>
      </w:r>
    </w:p>
    <w:p w14:paraId="4FCF3DA8" w14:textId="5124735A" w:rsidR="00EA3972" w:rsidRDefault="00EA3972" w:rsidP="00EA3972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3F38EA">
        <w:rPr>
          <w:lang w:val="pt-PT"/>
        </w:rPr>
        <w:t xml:space="preserve">Implemente uma </w:t>
      </w:r>
      <w:r w:rsidRPr="00EA3972">
        <w:rPr>
          <w:b/>
          <w:bCs/>
          <w:lang w:val="pt-PT"/>
        </w:rPr>
        <w:t>função</w:t>
      </w:r>
      <w:r w:rsidRPr="003F38EA">
        <w:rPr>
          <w:lang w:val="pt-PT"/>
        </w:rPr>
        <w:t xml:space="preserve"> </w:t>
      </w:r>
      <w:r w:rsidRPr="0044026A">
        <w:rPr>
          <w:b/>
          <w:lang w:val="pt-PT"/>
        </w:rPr>
        <w:t>eficiente</w:t>
      </w:r>
      <w:r w:rsidRPr="003F38EA">
        <w:rPr>
          <w:lang w:val="pt-PT"/>
        </w:rPr>
        <w:t xml:space="preserve"> e </w:t>
      </w:r>
      <w:r w:rsidRPr="0044026A">
        <w:rPr>
          <w:b/>
          <w:lang w:val="pt-PT"/>
        </w:rPr>
        <w:t>eficaz</w:t>
      </w:r>
      <w:r w:rsidRPr="003F38EA">
        <w:rPr>
          <w:lang w:val="pt-PT"/>
        </w:rPr>
        <w:t xml:space="preserve"> que</w:t>
      </w:r>
      <w:r>
        <w:rPr>
          <w:lang w:val="pt-PT"/>
        </w:rPr>
        <w:t xml:space="preserve"> determin</w:t>
      </w:r>
      <w:r w:rsidR="00E81AD4">
        <w:rPr>
          <w:lang w:val="pt-PT"/>
        </w:rPr>
        <w:t>e</w:t>
      </w:r>
      <w:r>
        <w:rPr>
          <w:lang w:val="pt-PT"/>
        </w:rPr>
        <w:t xml:space="preserve"> quantos elementos </w:t>
      </w:r>
      <w:r w:rsidRPr="00676C95">
        <w:rPr>
          <w:lang w:val="pt-PT"/>
        </w:rPr>
        <w:t xml:space="preserve">(resultado da </w:t>
      </w:r>
      <w:r>
        <w:rPr>
          <w:lang w:val="pt-PT"/>
        </w:rPr>
        <w:t>função</w:t>
      </w:r>
      <w:r w:rsidRPr="00676C95">
        <w:rPr>
          <w:lang w:val="pt-PT"/>
        </w:rPr>
        <w:t xml:space="preserve">) </w:t>
      </w:r>
      <w:r>
        <w:rPr>
          <w:lang w:val="pt-PT"/>
        </w:rPr>
        <w:t>de um</w:t>
      </w:r>
      <w:r w:rsidRPr="003F38EA">
        <w:rPr>
          <w:lang w:val="pt-PT"/>
        </w:rPr>
        <w:t xml:space="preserve">a sequência com n elementos </w:t>
      </w:r>
      <w:r>
        <w:rPr>
          <w:lang w:val="pt-PT"/>
        </w:rPr>
        <w:t xml:space="preserve">(sendo n &gt; </w:t>
      </w:r>
      <w:r w:rsidR="00F10C64">
        <w:rPr>
          <w:lang w:val="pt-PT"/>
        </w:rPr>
        <w:t>2</w:t>
      </w:r>
      <w:r>
        <w:rPr>
          <w:lang w:val="pt-PT"/>
        </w:rPr>
        <w:t>) respeitam esta propriedade</w:t>
      </w:r>
      <w:r w:rsidRPr="003F38EA">
        <w:rPr>
          <w:lang w:val="pt-PT"/>
        </w:rPr>
        <w:t>.</w:t>
      </w:r>
    </w:p>
    <w:p w14:paraId="5C7D2DB2" w14:textId="4A70243B" w:rsidR="00EA3972" w:rsidRPr="00EA3972" w:rsidRDefault="005F7840" w:rsidP="00E5079B">
      <w:pPr>
        <w:tabs>
          <w:tab w:val="left" w:pos="284"/>
        </w:tabs>
        <w:rPr>
          <w:b/>
          <w:bCs/>
          <w:lang w:val="pt-PT"/>
        </w:rPr>
      </w:pPr>
      <w:r w:rsidRPr="005F7840">
        <w:rPr>
          <w:b/>
          <w:bCs/>
          <w:lang w:val="pt-PT"/>
        </w:rPr>
        <w:tab/>
      </w:r>
      <w:r w:rsidR="00EA3972" w:rsidRPr="00EA3972">
        <w:rPr>
          <w:b/>
          <w:bCs/>
          <w:u w:val="single"/>
          <w:lang w:val="pt-PT"/>
        </w:rPr>
        <w:t>Depois de validar o algoritmo apresente</w:t>
      </w:r>
      <w:r>
        <w:rPr>
          <w:b/>
          <w:bCs/>
          <w:u w:val="single"/>
          <w:lang w:val="pt-PT"/>
        </w:rPr>
        <w:t xml:space="preserve"> a função</w:t>
      </w:r>
      <w:r w:rsidR="00EA3972" w:rsidRPr="00EA3972">
        <w:rPr>
          <w:b/>
          <w:bCs/>
          <w:u w:val="single"/>
          <w:lang w:val="pt-PT"/>
        </w:rPr>
        <w:t xml:space="preserve"> no verso da folha</w:t>
      </w:r>
      <w:r w:rsidR="00F43097">
        <w:rPr>
          <w:b/>
          <w:bCs/>
          <w:u w:val="single"/>
          <w:lang w:val="pt-PT"/>
        </w:rPr>
        <w:t>.</w:t>
      </w:r>
    </w:p>
    <w:p w14:paraId="494EF36F" w14:textId="77777777" w:rsidR="00EA3972" w:rsidRPr="00FD2CB5" w:rsidRDefault="00EA3972" w:rsidP="00EA3972">
      <w:pPr>
        <w:rPr>
          <w:sz w:val="20"/>
          <w:lang w:val="pt-PT"/>
        </w:rPr>
      </w:pPr>
    </w:p>
    <w:p w14:paraId="4AB66304" w14:textId="6DC3A88B" w:rsidR="00F10C64" w:rsidRDefault="00F10C64" w:rsidP="00EA3972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>Pretende-se d</w:t>
      </w:r>
      <w:r w:rsidR="00EA3972">
        <w:rPr>
          <w:lang w:val="pt-PT"/>
        </w:rPr>
        <w:t>etermin</w:t>
      </w:r>
      <w:r>
        <w:rPr>
          <w:lang w:val="pt-PT"/>
        </w:rPr>
        <w:t>ar</w:t>
      </w:r>
      <w:r w:rsidR="00EA3972">
        <w:rPr>
          <w:lang w:val="pt-PT"/>
        </w:rPr>
        <w:t xml:space="preserve"> experimentalmente </w:t>
      </w:r>
      <w:r w:rsidR="00EA3972" w:rsidRPr="0010210B">
        <w:rPr>
          <w:lang w:val="pt-PT"/>
        </w:rPr>
        <w:t xml:space="preserve">a </w:t>
      </w:r>
      <w:r w:rsidR="00EA3972" w:rsidRPr="007358D9">
        <w:rPr>
          <w:b/>
          <w:lang w:val="pt-PT"/>
        </w:rPr>
        <w:t xml:space="preserve">ordem de </w:t>
      </w:r>
      <w:r w:rsidR="00EA3972" w:rsidRPr="00EC3F39">
        <w:rPr>
          <w:b/>
          <w:lang w:val="pt-PT"/>
        </w:rPr>
        <w:t xml:space="preserve">complexidade do número de </w:t>
      </w:r>
      <w:r w:rsidR="00EA3972">
        <w:rPr>
          <w:b/>
          <w:lang w:val="pt-PT"/>
        </w:rPr>
        <w:t>compara</w:t>
      </w:r>
      <w:r w:rsidR="00EA3972" w:rsidRPr="00EC3F39">
        <w:rPr>
          <w:b/>
          <w:lang w:val="pt-PT"/>
        </w:rPr>
        <w:t>ções</w:t>
      </w:r>
      <w:r w:rsidR="00EA3972" w:rsidRPr="00955AC0">
        <w:rPr>
          <w:lang w:val="pt-PT"/>
        </w:rPr>
        <w:t xml:space="preserve"> efetuadas</w:t>
      </w:r>
      <w:r w:rsidR="00F43097">
        <w:rPr>
          <w:lang w:val="pt-PT"/>
        </w:rPr>
        <w:t xml:space="preserve"> pelo algoritmo e</w:t>
      </w:r>
      <w:r w:rsidR="00EA3972" w:rsidRPr="00955AC0">
        <w:rPr>
          <w:lang w:val="pt-PT"/>
        </w:rPr>
        <w:t xml:space="preserve"> envolvendo elementos da sequência</w:t>
      </w:r>
      <w:r w:rsidR="00EA3972" w:rsidRPr="0010210B">
        <w:rPr>
          <w:lang w:val="pt-PT"/>
        </w:rPr>
        <w:t xml:space="preserve">. </w:t>
      </w:r>
    </w:p>
    <w:p w14:paraId="1AB0D86C" w14:textId="77777777" w:rsidR="00F10C64" w:rsidRDefault="00F10C64" w:rsidP="00F10C64">
      <w:pPr>
        <w:tabs>
          <w:tab w:val="left" w:pos="284"/>
        </w:tabs>
        <w:ind w:left="284"/>
        <w:rPr>
          <w:lang w:val="pt-PT"/>
        </w:rPr>
      </w:pPr>
    </w:p>
    <w:p w14:paraId="3A50E427" w14:textId="3659FEBD" w:rsidR="00E5079B" w:rsidRPr="005F7840" w:rsidRDefault="00EA3972" w:rsidP="005F7840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Considere as seguintes </w:t>
      </w:r>
      <w:r w:rsidR="00F10C64">
        <w:rPr>
          <w:lang w:val="pt-PT"/>
        </w:rPr>
        <w:t xml:space="preserve">sequências </w:t>
      </w:r>
      <w:r>
        <w:rPr>
          <w:lang w:val="pt-PT"/>
        </w:rPr>
        <w:t xml:space="preserve">de </w:t>
      </w:r>
      <w:r w:rsidR="00E051EC">
        <w:rPr>
          <w:lang w:val="pt-PT"/>
        </w:rPr>
        <w:t>10</w:t>
      </w:r>
      <w:r>
        <w:rPr>
          <w:lang w:val="pt-PT"/>
        </w:rPr>
        <w:t xml:space="preserve"> </w:t>
      </w:r>
      <w:r w:rsidR="00F43097">
        <w:rPr>
          <w:lang w:val="pt-PT"/>
        </w:rPr>
        <w:t xml:space="preserve">elementos </w:t>
      </w:r>
      <w:r>
        <w:rPr>
          <w:lang w:val="pt-PT"/>
        </w:rPr>
        <w:t>inteiros</w:t>
      </w:r>
      <w:r w:rsidR="00F43097">
        <w:rPr>
          <w:lang w:val="pt-PT"/>
        </w:rPr>
        <w:t>,</w:t>
      </w:r>
      <w:r>
        <w:rPr>
          <w:lang w:val="pt-PT"/>
        </w:rPr>
        <w:t xml:space="preserve"> que cobrem </w:t>
      </w:r>
      <w:r w:rsidR="00F10C64">
        <w:rPr>
          <w:lang w:val="pt-PT"/>
        </w:rPr>
        <w:t>algumas</w:t>
      </w:r>
      <w:r w:rsidR="00F43097">
        <w:rPr>
          <w:lang w:val="pt-PT"/>
        </w:rPr>
        <w:t xml:space="preserve"> </w:t>
      </w:r>
      <w:r>
        <w:rPr>
          <w:lang w:val="pt-PT"/>
        </w:rPr>
        <w:t xml:space="preserve">situações possíveis de execução do algoritmo. </w:t>
      </w:r>
    </w:p>
    <w:p w14:paraId="74DDC722" w14:textId="52F05B98" w:rsidR="00EA3972" w:rsidRDefault="00E051EC" w:rsidP="00E5079B">
      <w:pPr>
        <w:tabs>
          <w:tab w:val="left" w:pos="284"/>
        </w:tabs>
        <w:ind w:left="284"/>
        <w:rPr>
          <w:lang w:val="pt-PT"/>
        </w:rPr>
      </w:pPr>
      <w:r>
        <w:rPr>
          <w:lang w:val="pt-PT"/>
        </w:rPr>
        <w:t>Determine</w:t>
      </w:r>
      <w:r w:rsidR="00F43097">
        <w:rPr>
          <w:lang w:val="pt-PT"/>
        </w:rPr>
        <w:t>,</w:t>
      </w:r>
      <w:r w:rsidR="00EA3972">
        <w:rPr>
          <w:lang w:val="pt-PT"/>
        </w:rPr>
        <w:t xml:space="preserve"> para cada uma delas</w:t>
      </w:r>
      <w:r w:rsidR="00F43097">
        <w:rPr>
          <w:lang w:val="pt-PT"/>
        </w:rPr>
        <w:t>,</w:t>
      </w:r>
      <w:r w:rsidR="00EA3972">
        <w:rPr>
          <w:lang w:val="pt-PT"/>
        </w:rPr>
        <w:t xml:space="preserve"> o número de elementos que obedecem à condição e o número de </w:t>
      </w:r>
      <w:r w:rsidR="00EA3972" w:rsidRPr="009731A6">
        <w:rPr>
          <w:lang w:val="pt-PT"/>
        </w:rPr>
        <w:t>comparações</w:t>
      </w:r>
      <w:r w:rsidR="00EA3972">
        <w:rPr>
          <w:lang w:val="pt-PT"/>
        </w:rPr>
        <w:t xml:space="preserve"> e</w:t>
      </w:r>
      <w:r w:rsidR="00F43097">
        <w:rPr>
          <w:lang w:val="pt-PT"/>
        </w:rPr>
        <w:t>fetuadas</w:t>
      </w:r>
      <w:r w:rsidR="00E5079B">
        <w:rPr>
          <w:lang w:val="pt-PT"/>
        </w:rPr>
        <w:t>, envolvendo elementos da sequência</w:t>
      </w:r>
      <w:r w:rsidR="00EA3972">
        <w:rPr>
          <w:lang w:val="pt-PT"/>
        </w:rPr>
        <w:t>.</w:t>
      </w:r>
    </w:p>
    <w:p w14:paraId="18961DF8" w14:textId="77777777" w:rsidR="00D32AC4" w:rsidRDefault="00D32AC4" w:rsidP="00D32AC4">
      <w:pPr>
        <w:pStyle w:val="PargrafodaLista"/>
        <w:rPr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61"/>
        <w:gridCol w:w="363"/>
        <w:gridCol w:w="364"/>
        <w:gridCol w:w="363"/>
        <w:gridCol w:w="363"/>
        <w:gridCol w:w="363"/>
        <w:gridCol w:w="363"/>
        <w:gridCol w:w="363"/>
        <w:gridCol w:w="363"/>
        <w:gridCol w:w="441"/>
        <w:gridCol w:w="232"/>
        <w:gridCol w:w="1207"/>
        <w:gridCol w:w="519"/>
        <w:gridCol w:w="236"/>
        <w:gridCol w:w="1890"/>
        <w:gridCol w:w="567"/>
      </w:tblGrid>
      <w:tr w:rsidR="00D32AC4" w14:paraId="29114304" w14:textId="77777777" w:rsidTr="00E5079B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33BB73" w14:textId="7C8906C0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0B8974" w14:textId="2FD4DC5A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EA880" w14:textId="1416320E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FFF47" w14:textId="328AEFE5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CE3E6E" w14:textId="1721EF7F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5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AF509" w14:textId="0BEDA3AC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6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70DF9" w14:textId="36ACAA5E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7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2FC9AB" w14:textId="1910AA6C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8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89883" w14:textId="2F66B5A5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9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A8F0" w14:textId="20F9B910" w:rsidR="00D32AC4" w:rsidRPr="00E5079B" w:rsidRDefault="00D32AC4" w:rsidP="00E5079B">
            <w:pPr>
              <w:tabs>
                <w:tab w:val="left" w:pos="284"/>
              </w:tabs>
              <w:jc w:val="center"/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7A91A0A" w14:textId="77777777" w:rsidR="00D32AC4" w:rsidRPr="00E5079B" w:rsidRDefault="00D32AC4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0E6BC" w14:textId="77FBF313" w:rsidR="00D32AC4" w:rsidRPr="00E5079B" w:rsidRDefault="00D32AC4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0BB8C" w14:textId="604E9FC0" w:rsidR="00D32AC4" w:rsidRPr="00E5079B" w:rsidRDefault="00CE5CF5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38BF42E" w14:textId="77777777" w:rsidR="00D32AC4" w:rsidRPr="00E5079B" w:rsidRDefault="00D32AC4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7D05C" w14:textId="44CA6BBD" w:rsidR="00D32AC4" w:rsidRPr="00E5079B" w:rsidRDefault="00D32AC4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 xml:space="preserve">Nº de </w:t>
            </w:r>
            <w:r w:rsid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F145D8" w14:textId="4FAFF4DD" w:rsidR="00D32AC4" w:rsidRPr="00E5079B" w:rsidRDefault="00CE5CF5" w:rsidP="00D32AC4">
            <w:pPr>
              <w:tabs>
                <w:tab w:val="left" w:pos="284"/>
              </w:tabs>
              <w:rPr>
                <w:rFonts w:asciiTheme="majorHAnsi" w:hAnsiTheme="majorHAnsi" w:cstheme="majorHAnsi"/>
                <w:sz w:val="22"/>
                <w:szCs w:val="22"/>
                <w:lang w:val="pt-PT"/>
              </w:rPr>
            </w:pPr>
            <w:r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8</w:t>
            </w:r>
          </w:p>
        </w:tc>
      </w:tr>
      <w:tr w:rsidR="00E5079B" w14:paraId="1D10AA32" w14:textId="77777777" w:rsidTr="00E5079B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44B83D" w14:textId="59AC1CF0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B37F6A" w14:textId="6BD636F3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2CC7F" w14:textId="14070629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C6628B" w14:textId="6C840C5D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3B7CA0" w14:textId="20DB31D7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5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5CB015" w14:textId="1413C7DF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C111D" w14:textId="55E7636B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94633" w14:textId="28DDDC8F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56E300" w14:textId="626327DF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F53FC" w14:textId="0D821905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D35EFAB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5D459" w14:textId="005E2F9B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02017" w14:textId="435376D2" w:rsidR="00E5079B" w:rsidRPr="00E5079B" w:rsidRDefault="00CE5CF5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60D1DF7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BF050" w14:textId="60E79D1B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5F24B9" w14:textId="2C519981" w:rsidR="00E5079B" w:rsidRPr="00E5079B" w:rsidRDefault="00CE5CF5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  <w:tr w:rsidR="00E5079B" w14:paraId="162ACAC8" w14:textId="77777777" w:rsidTr="00E5079B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5E039A" w14:textId="530690C2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33E8D" w14:textId="3DEC484E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815A1" w14:textId="2C9EAC68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F4B13D" w14:textId="5E48E3FA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32B53B" w14:textId="2D5ED1A0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CF0B4" w14:textId="299CBEDE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6B075A" w14:textId="7D531905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7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5D8FE" w14:textId="77F3D4DE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2652E" w14:textId="603A32D2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9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D09EE8" w14:textId="632BF60D" w:rsidR="00E5079B" w:rsidRP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10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E6DD43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CF43D" w14:textId="3854FF23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E2865A" w14:textId="7402299B" w:rsidR="00E5079B" w:rsidRPr="00E5079B" w:rsidRDefault="00CE5CF5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5B9F597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8FB65" w14:textId="0DE54B70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E11D38" w14:textId="6BED2E8A" w:rsidR="00E5079B" w:rsidRPr="00E5079B" w:rsidRDefault="00CE5CF5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  <w:tr w:rsidR="00E5079B" w14:paraId="36276E6A" w14:textId="77777777" w:rsidTr="00E5079B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3A9CB" w14:textId="3176CA56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5B346" w14:textId="07C8F74C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6B7F3C" w14:textId="4A4E2871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FD15E9" w14:textId="4179A4D0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E61D1" w14:textId="167C09F0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B3E0F" w14:textId="2F95EB78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3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C88296" w14:textId="257725AD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46BD16" w14:textId="66ED1179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D3ED" w14:textId="2FC42E91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4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F0A42" w14:textId="143B41D3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51953AE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BFB8C" w14:textId="2FCCB38A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E12AE" w14:textId="12031EEA" w:rsidR="00E5079B" w:rsidRPr="00E5079B" w:rsidRDefault="00CE5CF5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6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17FA1D6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7055B2" w14:textId="64881674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48E64" w14:textId="051F452B" w:rsidR="00E5079B" w:rsidRPr="00E5079B" w:rsidRDefault="00CE5CF5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  <w:tr w:rsidR="00E5079B" w14:paraId="0007AD3F" w14:textId="77777777" w:rsidTr="00E5079B">
        <w:trPr>
          <w:jc w:val="center"/>
        </w:trPr>
        <w:tc>
          <w:tcPr>
            <w:tcW w:w="3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83E4B" w14:textId="2493FAB8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AB07E" w14:textId="5C061C24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1A52B" w14:textId="71726CDD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A42D5" w14:textId="4DC747AE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B2A18C" w14:textId="7115BF8A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C4C3B" w14:textId="6A620F76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53B24" w14:textId="4EF8054C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AA765" w14:textId="1BF00FE0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3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4CD4B" w14:textId="639DC0FD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49CFA" w14:textId="3601A817" w:rsidR="00E5079B" w:rsidRDefault="00E5079B" w:rsidP="00E5079B">
            <w:pPr>
              <w:tabs>
                <w:tab w:val="left" w:pos="284"/>
              </w:tabs>
              <w:jc w:val="center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0</w:t>
            </w:r>
          </w:p>
        </w:tc>
        <w:tc>
          <w:tcPr>
            <w:tcW w:w="2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7A6D76C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2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A31157" w14:textId="23B74A3D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Resultado</w:t>
            </w:r>
          </w:p>
        </w:tc>
        <w:tc>
          <w:tcPr>
            <w:tcW w:w="5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D2D45" w14:textId="11B8196E" w:rsidR="00E5079B" w:rsidRPr="00E5079B" w:rsidRDefault="00CE5CF5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81EAD6D" w14:textId="77777777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EFDDA8" w14:textId="1973D395" w:rsidR="00E5079B" w:rsidRPr="00E5079B" w:rsidRDefault="00E5079B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 w:rsidRPr="00E5079B">
              <w:rPr>
                <w:rFonts w:asciiTheme="majorHAnsi" w:hAnsiTheme="majorHAnsi" w:cstheme="majorHAnsi"/>
                <w:sz w:val="22"/>
                <w:szCs w:val="22"/>
                <w:lang w:val="pt-PT"/>
              </w:rPr>
              <w:t>Nº de operações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172C34" w14:textId="1BAD3ECB" w:rsidR="00E5079B" w:rsidRPr="00E5079B" w:rsidRDefault="00CE5CF5" w:rsidP="00E5079B">
            <w:pPr>
              <w:tabs>
                <w:tab w:val="left" w:pos="284"/>
              </w:tabs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8</w:t>
            </w:r>
          </w:p>
        </w:tc>
      </w:tr>
    </w:tbl>
    <w:p w14:paraId="39D0C158" w14:textId="77777777" w:rsidR="00D32AC4" w:rsidRDefault="00D32AC4" w:rsidP="00D32AC4">
      <w:pPr>
        <w:tabs>
          <w:tab w:val="left" w:pos="284"/>
        </w:tabs>
        <w:ind w:left="284"/>
        <w:rPr>
          <w:lang w:val="pt-PT"/>
        </w:rPr>
      </w:pPr>
    </w:p>
    <w:p w14:paraId="7ABC6A4D" w14:textId="2324E3A9" w:rsidR="00EA3972" w:rsidRPr="00E81AD4" w:rsidRDefault="00EA3972" w:rsidP="00EA3972">
      <w:pPr>
        <w:rPr>
          <w:b/>
          <w:bCs/>
          <w:lang w:val="pt-PT"/>
        </w:rPr>
      </w:pPr>
      <w:r w:rsidRPr="00E81AD4">
        <w:rPr>
          <w:b/>
          <w:bCs/>
          <w:lang w:val="pt-PT"/>
        </w:rPr>
        <w:t>Depois d</w:t>
      </w:r>
      <w:r w:rsidR="00C819B0">
        <w:rPr>
          <w:b/>
          <w:bCs/>
          <w:lang w:val="pt-PT"/>
        </w:rPr>
        <w:t>os testes experimentais</w:t>
      </w:r>
      <w:r w:rsidRPr="00E81AD4">
        <w:rPr>
          <w:b/>
          <w:bCs/>
          <w:lang w:val="pt-PT"/>
        </w:rPr>
        <w:t xml:space="preserve"> responda às seguintes questões:</w:t>
      </w:r>
    </w:p>
    <w:p w14:paraId="29470F06" w14:textId="77777777" w:rsidR="00EA3972" w:rsidRPr="00A55EF1" w:rsidRDefault="00EA3972" w:rsidP="00EA3972">
      <w:pPr>
        <w:rPr>
          <w:sz w:val="20"/>
          <w:lang w:val="pt-PT"/>
        </w:rPr>
      </w:pPr>
    </w:p>
    <w:p w14:paraId="2618272F" w14:textId="54FE367A" w:rsidR="00EA3972" w:rsidRDefault="00EA3972" w:rsidP="005F7840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Em termos do número de </w:t>
      </w:r>
      <w:r w:rsidRPr="009731A6">
        <w:rPr>
          <w:lang w:val="pt-PT"/>
        </w:rPr>
        <w:t>comparações</w:t>
      </w:r>
      <w:r>
        <w:rPr>
          <w:lang w:val="pt-PT"/>
        </w:rPr>
        <w:t xml:space="preserve"> efetuadas</w:t>
      </w:r>
      <w:r w:rsidR="00F43097">
        <w:rPr>
          <w:lang w:val="pt-PT"/>
        </w:rPr>
        <w:t>,</w:t>
      </w:r>
      <w:r>
        <w:rPr>
          <w:lang w:val="pt-PT"/>
        </w:rPr>
        <w:t xml:space="preserve"> podemos distinguir alguma variação na execução do algoritmo? Ou seja, existe a situação de melhor caso e de pior caso, ou estamos perante um algoritmo com caso sistemático?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F7840" w:rsidRPr="005F4A2A" w14:paraId="44C2A481" w14:textId="77777777" w:rsidTr="001004B4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DDB8" w14:textId="77777777" w:rsidR="007D48DA" w:rsidRDefault="007D48DA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Para cada valor de n, o algoritmo compara todos os elementos do </w:t>
            </w:r>
            <w:proofErr w:type="spellStart"/>
            <w:r>
              <w:rPr>
                <w:sz w:val="22"/>
                <w:szCs w:val="22"/>
                <w:lang w:val="pt-PT"/>
              </w:rPr>
              <w:t>array</w:t>
            </w:r>
            <w:proofErr w:type="spellEnd"/>
            <w:r>
              <w:rPr>
                <w:sz w:val="22"/>
                <w:szCs w:val="22"/>
                <w:lang w:val="pt-PT"/>
              </w:rPr>
              <w:t xml:space="preserve">, com o seu anterior e o seu posterior, fazendo, portanto, sempre n – 2 comparações. </w:t>
            </w:r>
          </w:p>
          <w:p w14:paraId="65B4B99F" w14:textId="77777777" w:rsidR="007D48DA" w:rsidRDefault="00ED0C22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Após os testes experimentais podemos concluir que estamos perante um algoritmo com caso sistemático, uma vez que, varia</w:t>
            </w:r>
            <w:r w:rsidR="004B6305">
              <w:rPr>
                <w:sz w:val="22"/>
                <w:szCs w:val="22"/>
                <w:lang w:val="pt-PT"/>
              </w:rPr>
              <w:t>ndo as sequ</w:t>
            </w:r>
            <w:r w:rsidR="00D20B91">
              <w:rPr>
                <w:sz w:val="22"/>
                <w:szCs w:val="22"/>
                <w:lang w:val="pt-PT"/>
              </w:rPr>
              <w:t>ê</w:t>
            </w:r>
            <w:r w:rsidR="004B6305">
              <w:rPr>
                <w:sz w:val="22"/>
                <w:szCs w:val="22"/>
                <w:lang w:val="pt-PT"/>
              </w:rPr>
              <w:t xml:space="preserve">ncias e, consequentemente, o resultado, o número de operações não é alterado, sendo sempre 8 (neste caso).  </w:t>
            </w:r>
          </w:p>
          <w:p w14:paraId="4300DA2E" w14:textId="6810C078" w:rsidR="005F7840" w:rsidRPr="00774E98" w:rsidRDefault="004B6305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Sendo assim, não existe o melhor nem pior caso, uma vez que se faz sempre o mesmo número de comparações.</w:t>
            </w:r>
          </w:p>
          <w:p w14:paraId="12BF0229" w14:textId="77777777" w:rsidR="005F7840" w:rsidRPr="00774E98" w:rsidRDefault="005F784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07A3ECED" w14:textId="77777777" w:rsidR="00EA3972" w:rsidRPr="00FD2CB5" w:rsidRDefault="00EA3972" w:rsidP="00EA3972">
      <w:pPr>
        <w:rPr>
          <w:sz w:val="20"/>
          <w:lang w:val="pt-PT"/>
        </w:rPr>
      </w:pPr>
    </w:p>
    <w:p w14:paraId="36C4F213" w14:textId="1E292444" w:rsidR="00EA3972" w:rsidRDefault="00692B16" w:rsidP="005F7840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>Com base nos resultados experimentais, q</w:t>
      </w:r>
      <w:r w:rsidR="00EA3972">
        <w:rPr>
          <w:lang w:val="pt-PT"/>
        </w:rPr>
        <w:t>ual é a ordem de complexidade do algoritmo?</w:t>
      </w:r>
      <w:r w:rsidR="00AC0360">
        <w:rPr>
          <w:lang w:val="pt-PT"/>
        </w:rPr>
        <w:t xml:space="preserve"> 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F7840" w:rsidRPr="00F10C64" w14:paraId="66C52099" w14:textId="77777777" w:rsidTr="001004B4">
        <w:trPr>
          <w:trHeight w:val="8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DB8E2" w14:textId="367B3393" w:rsidR="005F7840" w:rsidRPr="00774E98" w:rsidRDefault="004B6305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 ordem de complexidade do algoritmo é linear, O(n)</w:t>
            </w:r>
            <w:r w:rsidR="00800B55">
              <w:rPr>
                <w:sz w:val="22"/>
                <w:szCs w:val="22"/>
                <w:lang w:val="pt-PT"/>
              </w:rPr>
              <w:t xml:space="preserve">, </w:t>
            </w:r>
            <w:r>
              <w:rPr>
                <w:sz w:val="22"/>
                <w:szCs w:val="22"/>
                <w:lang w:val="pt-PT"/>
              </w:rPr>
              <w:t xml:space="preserve">pois é “processado” todos os elementos do </w:t>
            </w:r>
            <w:proofErr w:type="spellStart"/>
            <w:r>
              <w:rPr>
                <w:sz w:val="22"/>
                <w:szCs w:val="22"/>
                <w:lang w:val="pt-PT"/>
              </w:rPr>
              <w:t>array</w:t>
            </w:r>
            <w:proofErr w:type="spellEnd"/>
            <w:r>
              <w:rPr>
                <w:sz w:val="22"/>
                <w:szCs w:val="22"/>
                <w:lang w:val="pt-PT"/>
              </w:rPr>
              <w:t>.</w:t>
            </w:r>
          </w:p>
          <w:p w14:paraId="471AB601" w14:textId="77777777" w:rsidR="005F7840" w:rsidRPr="00774E98" w:rsidRDefault="005F784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3C87A2A9" w14:textId="77777777" w:rsidR="00EA3972" w:rsidRPr="00FD2CB5" w:rsidRDefault="00EA3972" w:rsidP="00EA3972">
      <w:pPr>
        <w:rPr>
          <w:sz w:val="20"/>
          <w:lang w:val="pt-PT"/>
        </w:rPr>
      </w:pPr>
    </w:p>
    <w:p w14:paraId="637EE434" w14:textId="77777777" w:rsidR="005F7840" w:rsidRPr="005F7840" w:rsidRDefault="00EA3972" w:rsidP="00EA3972">
      <w:pPr>
        <w:numPr>
          <w:ilvl w:val="0"/>
          <w:numId w:val="4"/>
        </w:numPr>
        <w:tabs>
          <w:tab w:val="left" w:pos="284"/>
        </w:tabs>
        <w:ind w:left="284" w:hanging="284"/>
        <w:rPr>
          <w:u w:val="single"/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</w:t>
      </w:r>
      <w:r w:rsidRPr="0010210B">
        <w:rPr>
          <w:lang w:val="pt-PT"/>
        </w:rPr>
        <w:t>uma expressão matemática exata e simplificada</w:t>
      </w:r>
      <w:r>
        <w:rPr>
          <w:lang w:val="pt-PT"/>
        </w:rPr>
        <w:t xml:space="preserve">. </w:t>
      </w:r>
    </w:p>
    <w:p w14:paraId="3A780C7B" w14:textId="33807E6D" w:rsidR="00EA3972" w:rsidRDefault="00EA3972" w:rsidP="005F7840">
      <w:pPr>
        <w:tabs>
          <w:tab w:val="left" w:pos="284"/>
        </w:tabs>
        <w:ind w:left="284"/>
        <w:rPr>
          <w:u w:val="single"/>
          <w:lang w:val="pt-PT"/>
        </w:rPr>
      </w:pPr>
      <w:r w:rsidRPr="00F43097">
        <w:rPr>
          <w:b/>
          <w:bCs/>
          <w:u w:val="single"/>
          <w:lang w:val="pt-PT"/>
        </w:rPr>
        <w:t>Faça a análise no verso da folha</w:t>
      </w:r>
      <w:r w:rsidR="00F43097">
        <w:rPr>
          <w:b/>
          <w:bCs/>
          <w:u w:val="single"/>
          <w:lang w:val="pt-PT"/>
        </w:rPr>
        <w:t>.</w:t>
      </w:r>
    </w:p>
    <w:p w14:paraId="2A83916B" w14:textId="77777777" w:rsidR="00EA3972" w:rsidRPr="00FD2CB5" w:rsidRDefault="00EA3972" w:rsidP="00EA3972">
      <w:pPr>
        <w:rPr>
          <w:sz w:val="20"/>
          <w:lang w:val="pt-PT"/>
        </w:rPr>
      </w:pPr>
    </w:p>
    <w:p w14:paraId="4C5AB6E1" w14:textId="4F26BEF0" w:rsidR="004B6305" w:rsidRDefault="004B6305" w:rsidP="004B6305">
      <w:pPr>
        <w:tabs>
          <w:tab w:val="left" w:pos="284"/>
        </w:tabs>
        <w:spacing w:after="120"/>
        <w:rPr>
          <w:lang w:val="pt-PT"/>
        </w:rPr>
      </w:pPr>
    </w:p>
    <w:p w14:paraId="1C77D7EE" w14:textId="77777777" w:rsidR="004B6305" w:rsidRPr="004B6305" w:rsidRDefault="004B6305" w:rsidP="004B6305">
      <w:pPr>
        <w:tabs>
          <w:tab w:val="left" w:pos="284"/>
        </w:tabs>
        <w:spacing w:after="120"/>
        <w:rPr>
          <w:lang w:val="pt-PT"/>
        </w:rPr>
      </w:pPr>
    </w:p>
    <w:p w14:paraId="146E7B55" w14:textId="782E2829" w:rsidR="00EA3972" w:rsidRPr="0010210B" w:rsidRDefault="00EA3972" w:rsidP="005F7840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Calcule o valor da expressão para </w:t>
      </w:r>
      <w:r w:rsidR="00AC0360" w:rsidRPr="00AC0360">
        <w:rPr>
          <w:b/>
          <w:bCs/>
          <w:lang w:val="pt-PT"/>
        </w:rPr>
        <w:t>n</w:t>
      </w:r>
      <w:r w:rsidRPr="00AC0360">
        <w:rPr>
          <w:b/>
          <w:bCs/>
          <w:lang w:val="pt-PT"/>
        </w:rPr>
        <w:t xml:space="preserve"> = 10</w:t>
      </w:r>
      <w:r>
        <w:rPr>
          <w:lang w:val="pt-PT"/>
        </w:rPr>
        <w:t xml:space="preserve"> e compare-o com os resultados obtidos experimentalmente.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F7840" w:rsidRPr="005F4A2A" w14:paraId="6E8C112F" w14:textId="77777777" w:rsidTr="005F7840">
        <w:trPr>
          <w:trHeight w:val="916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9AF" w14:textId="2625AA2D" w:rsidR="005F7840" w:rsidRPr="007D48DA" w:rsidRDefault="007D48DA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10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-2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1 =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10-2=8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 xml:space="preserve"> </m:t>
                    </m:r>
                  </m:e>
                </m:nary>
              </m:oMath>
            </m:oMathPara>
          </w:p>
          <w:p w14:paraId="0DFE5971" w14:textId="1054686A" w:rsidR="007D48DA" w:rsidRPr="007D48DA" w:rsidRDefault="007D48DA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Podemos verificar</w:t>
            </w:r>
            <w:r w:rsidR="00864585">
              <w:rPr>
                <w:sz w:val="22"/>
                <w:szCs w:val="22"/>
                <w:lang w:val="pt-PT"/>
              </w:rPr>
              <w:t xml:space="preserve"> </w:t>
            </w:r>
            <w:r>
              <w:rPr>
                <w:sz w:val="22"/>
                <w:szCs w:val="22"/>
                <w:lang w:val="pt-PT"/>
              </w:rPr>
              <w:t xml:space="preserve">que o número de comparações obtido experimentalmente, para n = 10 elementos, foi sempre 8. </w:t>
            </w:r>
          </w:p>
          <w:p w14:paraId="2DA6AEC9" w14:textId="77777777" w:rsidR="005F7840" w:rsidRPr="00774E98" w:rsidRDefault="005F7840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51FCEE7A" w14:textId="77777777" w:rsidR="008D7E95" w:rsidRDefault="008D7E95" w:rsidP="00ED0C22">
      <w:pPr>
        <w:pStyle w:val="TtulodoCaptulo"/>
        <w:ind w:left="3600" w:firstLine="720"/>
        <w:jc w:val="both"/>
      </w:pPr>
    </w:p>
    <w:p w14:paraId="6A33C0FA" w14:textId="7D3AC0A1" w:rsidR="0080081B" w:rsidRDefault="0080081B" w:rsidP="00ED0C22">
      <w:pPr>
        <w:pStyle w:val="TtulodoCaptulo"/>
        <w:ind w:left="3600" w:firstLine="720"/>
        <w:jc w:val="both"/>
      </w:pPr>
      <w:r>
        <w:t>Função</w:t>
      </w:r>
    </w:p>
    <w:p w14:paraId="4C96B3B7" w14:textId="0CEA67D4" w:rsidR="00ED0C22" w:rsidRDefault="00ED0C22" w:rsidP="00ED0C22">
      <w:pPr>
        <w:rPr>
          <w:sz w:val="18"/>
          <w:szCs w:val="14"/>
        </w:rPr>
      </w:pPr>
      <w:r w:rsidRPr="00ED0C22">
        <w:rPr>
          <w:sz w:val="18"/>
          <w:szCs w:val="14"/>
        </w:rPr>
        <w:t xml:space="preserve">// numOps -&gt; nº de </w:t>
      </w:r>
      <w:proofErr w:type="spellStart"/>
      <w:r w:rsidR="00233BF2">
        <w:rPr>
          <w:sz w:val="18"/>
          <w:szCs w:val="14"/>
        </w:rPr>
        <w:t>comparações</w:t>
      </w:r>
      <w:proofErr w:type="spellEnd"/>
      <w:r w:rsidRPr="00ED0C22">
        <w:rPr>
          <w:sz w:val="18"/>
          <w:szCs w:val="14"/>
        </w:rPr>
        <w:t xml:space="preserve"> </w:t>
      </w:r>
      <w:proofErr w:type="spellStart"/>
      <w:r w:rsidRPr="00ED0C22">
        <w:rPr>
          <w:sz w:val="18"/>
          <w:szCs w:val="14"/>
        </w:rPr>
        <w:t>efetuadas</w:t>
      </w:r>
      <w:proofErr w:type="spellEnd"/>
    </w:p>
    <w:p w14:paraId="092761EF" w14:textId="77777777" w:rsidR="00864585" w:rsidRPr="00ED0C22" w:rsidRDefault="00864585" w:rsidP="00ED0C22">
      <w:pPr>
        <w:rPr>
          <w:sz w:val="18"/>
          <w:szCs w:val="14"/>
        </w:rPr>
      </w:pPr>
    </w:p>
    <w:p w14:paraId="285918CB" w14:textId="70BD6B60" w:rsidR="00864585" w:rsidRDefault="00864585" w:rsidP="00864585">
      <w:pPr>
        <w:pStyle w:val="HTMLpr-formatad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check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*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( i = </w:t>
      </w:r>
      <w:r>
        <w:rPr>
          <w:color w:val="6897BB"/>
        </w:rPr>
        <w:t xml:space="preserve">1 </w:t>
      </w:r>
      <w:r>
        <w:rPr>
          <w:color w:val="CC7832"/>
        </w:rPr>
        <w:t xml:space="preserve">; </w:t>
      </w:r>
      <w:r>
        <w:rPr>
          <w:color w:val="A9B7C6"/>
        </w:rPr>
        <w:t xml:space="preserve">i &lt; n - </w:t>
      </w:r>
      <w:r>
        <w:rPr>
          <w:color w:val="6897BB"/>
        </w:rPr>
        <w:t xml:space="preserve">1 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 xml:space="preserve">[i] ==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[i-</w:t>
      </w:r>
      <w:r>
        <w:rPr>
          <w:color w:val="6897BB"/>
        </w:rPr>
        <w:t>1</w:t>
      </w:r>
      <w:r>
        <w:rPr>
          <w:color w:val="A9B7C6"/>
        </w:rPr>
        <w:t xml:space="preserve">] +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numOps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result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6C82C35" w14:textId="77777777" w:rsidR="00ED0C22" w:rsidRPr="00ED0C22" w:rsidRDefault="00ED0C22" w:rsidP="00ED0C22"/>
    <w:p w14:paraId="5F955146" w14:textId="77777777" w:rsidR="007F0DF3" w:rsidRDefault="003B551F" w:rsidP="005F7840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5F7840" w:rsidRPr="00F10C64" w14:paraId="16E4AF69" w14:textId="77777777" w:rsidTr="00AC0360">
        <w:trPr>
          <w:trHeight w:val="4688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D424" w14:textId="0FF3DB72" w:rsidR="005F7840" w:rsidRPr="00246A49" w:rsidRDefault="00EE16F1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36"/>
                <w:szCs w:val="36"/>
                <w:lang w:val="pt-PT"/>
              </w:rPr>
            </w:pPr>
            <w:r w:rsidRPr="00246A49">
              <w:rPr>
                <w:rFonts w:ascii="Arial Narrow" w:hAnsi="Arial Narrow"/>
                <w:sz w:val="36"/>
                <w:szCs w:val="36"/>
                <w:lang w:val="pt-PT"/>
              </w:rPr>
              <w:t xml:space="preserve">                                   T(n) =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pt-PT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  <w:lang w:val="pt-PT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  <w:lang w:val="pt-PT"/>
                    </w:rPr>
                    <m:t>n-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pt-PT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  <w:lang w:val="pt-PT"/>
                    </w:rPr>
                    <m:t>1 =n-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pt-PT"/>
                    </w:rPr>
                    <m:t>2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pt-PT"/>
                    </w:rPr>
                    <m:t xml:space="preserve"> </m:t>
                  </m:r>
                </m:e>
              </m:nary>
            </m:oMath>
          </w:p>
          <w:p w14:paraId="1EAD560E" w14:textId="77777777" w:rsidR="007D48DA" w:rsidRDefault="007D48DA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8"/>
                <w:szCs w:val="28"/>
                <w:lang w:val="pt-PT"/>
              </w:rPr>
            </w:pPr>
          </w:p>
          <w:p w14:paraId="1C58DFC5" w14:textId="77777777" w:rsidR="007D48DA" w:rsidRDefault="007D48DA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Como estamos na presença de um algoritmo com caso sistemático é importante referir que:</w:t>
            </w:r>
          </w:p>
          <w:p w14:paraId="7CC3E97C" w14:textId="28406764" w:rsidR="007D48DA" w:rsidRDefault="007D48DA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8"/>
                <w:szCs w:val="28"/>
                <w:lang w:val="pt-PT"/>
              </w:rPr>
            </w:pPr>
          </w:p>
          <w:p w14:paraId="30751649" w14:textId="588E4022" w:rsidR="007D48DA" w:rsidRPr="007D48DA" w:rsidRDefault="007D48DA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8"/>
                <w:szCs w:val="28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pt-PT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pt-PT"/>
                  </w:rPr>
                  <m:t>= 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pt-PT"/>
                  </w:rPr>
                  <m:t>= 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pt-PT"/>
                  </w:rPr>
                  <m:t>=n-2</m:t>
                </m:r>
              </m:oMath>
            </m:oMathPara>
          </w:p>
        </w:tc>
      </w:tr>
    </w:tbl>
    <w:p w14:paraId="442EC1FD" w14:textId="77777777" w:rsidR="00F43097" w:rsidRDefault="00F43097" w:rsidP="00F43097">
      <w:pPr>
        <w:rPr>
          <w:b/>
          <w:bCs/>
          <w:lang w:val="pt-PT"/>
        </w:rPr>
      </w:pPr>
    </w:p>
    <w:p w14:paraId="4E604FDC" w14:textId="77777777" w:rsidR="00800B55" w:rsidRDefault="00800B55" w:rsidP="005F7840">
      <w:pPr>
        <w:rPr>
          <w:b/>
          <w:bCs/>
          <w:lang w:val="pt-PT"/>
        </w:rPr>
      </w:pPr>
    </w:p>
    <w:p w14:paraId="6E3F7C64" w14:textId="3DD43173" w:rsidR="00864585" w:rsidRDefault="00864585" w:rsidP="005F7840">
      <w:pPr>
        <w:rPr>
          <w:b/>
          <w:bCs/>
          <w:lang w:val="pt-PT"/>
        </w:rPr>
      </w:pPr>
    </w:p>
    <w:p w14:paraId="1079DA9A" w14:textId="77777777" w:rsidR="00C5529B" w:rsidRDefault="00C5529B" w:rsidP="005F7840">
      <w:pPr>
        <w:rPr>
          <w:b/>
          <w:bCs/>
          <w:lang w:val="pt-PT"/>
        </w:rPr>
      </w:pPr>
    </w:p>
    <w:p w14:paraId="39D8662A" w14:textId="77777777" w:rsidR="00C5529B" w:rsidRDefault="00C5529B" w:rsidP="005F7840">
      <w:pPr>
        <w:rPr>
          <w:b/>
          <w:bCs/>
          <w:lang w:val="pt-PT"/>
        </w:rPr>
      </w:pPr>
    </w:p>
    <w:p w14:paraId="53146945" w14:textId="77777777" w:rsidR="00800B55" w:rsidRDefault="00800B55" w:rsidP="005F7840">
      <w:pPr>
        <w:rPr>
          <w:b/>
          <w:bCs/>
          <w:lang w:val="pt-PT"/>
        </w:rPr>
      </w:pPr>
    </w:p>
    <w:p w14:paraId="29EED93A" w14:textId="3D8FDCBF" w:rsidR="005F7840" w:rsidRDefault="00FF66CA" w:rsidP="005F7840">
      <w:pPr>
        <w:rPr>
          <w:lang w:val="pt-PT"/>
        </w:rPr>
      </w:pPr>
      <w:r w:rsidRPr="00FF66CA">
        <w:rPr>
          <w:b/>
          <w:bCs/>
          <w:lang w:val="pt-PT"/>
        </w:rPr>
        <w:lastRenderedPageBreak/>
        <w:t xml:space="preserve">2 - </w:t>
      </w:r>
      <w:r w:rsidR="005F7840" w:rsidRPr="003F38EA">
        <w:rPr>
          <w:lang w:val="pt-PT"/>
        </w:rPr>
        <w:t>Seja uma dada sequência (</w:t>
      </w:r>
      <w:proofErr w:type="spellStart"/>
      <w:r w:rsidR="005F7840" w:rsidRPr="0063759A">
        <w:rPr>
          <w:i/>
          <w:lang w:val="pt-PT"/>
        </w:rPr>
        <w:t>array</w:t>
      </w:r>
      <w:proofErr w:type="spellEnd"/>
      <w:r w:rsidR="005F7840" w:rsidRPr="003F38EA">
        <w:rPr>
          <w:lang w:val="pt-PT"/>
        </w:rPr>
        <w:t xml:space="preserve">) </w:t>
      </w:r>
      <w:r w:rsidR="005F7840">
        <w:rPr>
          <w:lang w:val="pt-PT"/>
        </w:rPr>
        <w:t>de n elementos inteiros e não ordenada. P</w:t>
      </w:r>
      <w:r w:rsidR="005F7840" w:rsidRPr="003F38EA">
        <w:rPr>
          <w:lang w:val="pt-PT"/>
        </w:rPr>
        <w:t xml:space="preserve">retende-se determinar </w:t>
      </w:r>
      <w:r w:rsidR="005F7840">
        <w:rPr>
          <w:lang w:val="pt-PT"/>
        </w:rPr>
        <w:t xml:space="preserve">quantos </w:t>
      </w:r>
      <w:r w:rsidR="00692B16">
        <w:rPr>
          <w:lang w:val="pt-PT"/>
        </w:rPr>
        <w:t xml:space="preserve">ternos </w:t>
      </w:r>
      <w:r w:rsidR="00692B16" w:rsidRPr="00692B16">
        <w:rPr>
          <w:b/>
          <w:bCs/>
          <w:lang w:val="pt-PT"/>
        </w:rPr>
        <w:t>(i, j, k)</w:t>
      </w:r>
      <w:r w:rsidR="00692B16">
        <w:rPr>
          <w:lang w:val="pt-PT"/>
        </w:rPr>
        <w:t xml:space="preserve"> de índices</w:t>
      </w:r>
      <w:r w:rsidR="005F7840">
        <w:rPr>
          <w:lang w:val="pt-PT"/>
        </w:rPr>
        <w:t xml:space="preserve"> da </w:t>
      </w:r>
      <w:r w:rsidR="005F7840" w:rsidRPr="003F38EA">
        <w:rPr>
          <w:lang w:val="pt-PT"/>
        </w:rPr>
        <w:t xml:space="preserve">sequência </w:t>
      </w:r>
      <w:r w:rsidR="00692B16">
        <w:rPr>
          <w:lang w:val="pt-PT"/>
        </w:rPr>
        <w:t>respeitam</w:t>
      </w:r>
      <w:r w:rsidR="005F7840">
        <w:rPr>
          <w:lang w:val="pt-PT"/>
        </w:rPr>
        <w:t xml:space="preserve"> a seguinte propriedade:</w:t>
      </w:r>
    </w:p>
    <w:p w14:paraId="4B105F4F" w14:textId="7A334FDA" w:rsidR="005F7840" w:rsidRPr="00F10C64" w:rsidRDefault="005F7840" w:rsidP="005F7840">
      <w:pPr>
        <w:tabs>
          <w:tab w:val="center" w:pos="4819"/>
          <w:tab w:val="left" w:pos="7980"/>
        </w:tabs>
        <w:spacing w:before="120" w:after="120"/>
        <w:jc w:val="left"/>
        <w:rPr>
          <w:b/>
          <w:bCs/>
          <w:lang w:val="pt-PT"/>
        </w:rPr>
      </w:pPr>
      <w:r w:rsidRPr="00DB2022">
        <w:rPr>
          <w:lang w:val="pt-PT"/>
        </w:rPr>
        <w:tab/>
      </w:r>
      <w:proofErr w:type="spellStart"/>
      <w:r w:rsidRPr="00F10C64">
        <w:rPr>
          <w:b/>
          <w:bCs/>
          <w:lang w:val="pt-PT"/>
        </w:rPr>
        <w:t>array</w:t>
      </w:r>
      <w:proofErr w:type="spellEnd"/>
      <w:r w:rsidRPr="00F10C64">
        <w:rPr>
          <w:b/>
          <w:bCs/>
          <w:lang w:val="pt-PT"/>
        </w:rPr>
        <w:t xml:space="preserve"> [</w:t>
      </w:r>
      <w:r>
        <w:rPr>
          <w:b/>
          <w:bCs/>
          <w:lang w:val="pt-PT"/>
        </w:rPr>
        <w:t>k</w:t>
      </w:r>
      <w:r w:rsidRPr="00F10C64">
        <w:rPr>
          <w:b/>
          <w:bCs/>
          <w:lang w:val="pt-PT"/>
        </w:rPr>
        <w:t xml:space="preserve">] = </w:t>
      </w:r>
      <w:proofErr w:type="spellStart"/>
      <w:r w:rsidRPr="00F10C64">
        <w:rPr>
          <w:b/>
          <w:bCs/>
          <w:lang w:val="pt-PT"/>
        </w:rPr>
        <w:t>array</w:t>
      </w:r>
      <w:proofErr w:type="spellEnd"/>
      <w:r w:rsidRPr="00F10C64">
        <w:rPr>
          <w:b/>
          <w:bCs/>
          <w:lang w:val="pt-PT"/>
        </w:rPr>
        <w:t xml:space="preserve"> [i] + </w:t>
      </w:r>
      <w:proofErr w:type="spellStart"/>
      <w:r w:rsidRPr="00F10C64">
        <w:rPr>
          <w:b/>
          <w:bCs/>
          <w:lang w:val="pt-PT"/>
        </w:rPr>
        <w:t>array</w:t>
      </w:r>
      <w:proofErr w:type="spellEnd"/>
      <w:r w:rsidRPr="00F10C64">
        <w:rPr>
          <w:b/>
          <w:bCs/>
          <w:lang w:val="pt-PT"/>
        </w:rPr>
        <w:t xml:space="preserve"> [</w:t>
      </w:r>
      <w:r>
        <w:rPr>
          <w:b/>
          <w:bCs/>
          <w:lang w:val="pt-PT"/>
        </w:rPr>
        <w:t>j</w:t>
      </w:r>
      <w:r w:rsidRPr="00F10C64">
        <w:rPr>
          <w:b/>
          <w:bCs/>
          <w:lang w:val="pt-PT"/>
        </w:rPr>
        <w:t xml:space="preserve">], para </w:t>
      </w:r>
      <w:r>
        <w:rPr>
          <w:b/>
          <w:bCs/>
          <w:lang w:val="pt-PT"/>
        </w:rPr>
        <w:t>i</w:t>
      </w:r>
      <w:r w:rsidRPr="00F10C64">
        <w:rPr>
          <w:b/>
          <w:bCs/>
          <w:lang w:val="pt-PT"/>
        </w:rPr>
        <w:t xml:space="preserve"> &lt; </w:t>
      </w:r>
      <w:r>
        <w:rPr>
          <w:b/>
          <w:bCs/>
          <w:lang w:val="pt-PT"/>
        </w:rPr>
        <w:t>j</w:t>
      </w:r>
      <w:r w:rsidRPr="00F10C64">
        <w:rPr>
          <w:b/>
          <w:bCs/>
          <w:lang w:val="pt-PT"/>
        </w:rPr>
        <w:t xml:space="preserve"> &lt; </w:t>
      </w:r>
      <w:r>
        <w:rPr>
          <w:b/>
          <w:bCs/>
          <w:lang w:val="pt-PT"/>
        </w:rPr>
        <w:t>k</w:t>
      </w:r>
      <w:r w:rsidRPr="00F10C64">
        <w:rPr>
          <w:b/>
          <w:bCs/>
          <w:lang w:val="pt-PT"/>
        </w:rPr>
        <w:t xml:space="preserve"> </w:t>
      </w:r>
    </w:p>
    <w:p w14:paraId="75DFB755" w14:textId="0A4D0268" w:rsidR="00692B16" w:rsidRDefault="00692B16" w:rsidP="00692B16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 w:rsidRPr="003F38EA">
        <w:rPr>
          <w:lang w:val="pt-PT"/>
        </w:rPr>
        <w:t xml:space="preserve">Implemente uma </w:t>
      </w:r>
      <w:r w:rsidRPr="00EA3972">
        <w:rPr>
          <w:b/>
          <w:bCs/>
          <w:lang w:val="pt-PT"/>
        </w:rPr>
        <w:t>função</w:t>
      </w:r>
      <w:r w:rsidRPr="003F38EA">
        <w:rPr>
          <w:lang w:val="pt-PT"/>
        </w:rPr>
        <w:t xml:space="preserve"> </w:t>
      </w:r>
      <w:r w:rsidRPr="0044026A">
        <w:rPr>
          <w:b/>
          <w:lang w:val="pt-PT"/>
        </w:rPr>
        <w:t>eficiente</w:t>
      </w:r>
      <w:r w:rsidRPr="003F38EA">
        <w:rPr>
          <w:lang w:val="pt-PT"/>
        </w:rPr>
        <w:t xml:space="preserve"> e </w:t>
      </w:r>
      <w:r w:rsidRPr="0044026A">
        <w:rPr>
          <w:b/>
          <w:lang w:val="pt-PT"/>
        </w:rPr>
        <w:t>eficaz</w:t>
      </w:r>
      <w:r w:rsidRPr="003F38EA">
        <w:rPr>
          <w:lang w:val="pt-PT"/>
        </w:rPr>
        <w:t xml:space="preserve"> que</w:t>
      </w:r>
      <w:r>
        <w:rPr>
          <w:lang w:val="pt-PT"/>
        </w:rPr>
        <w:t xml:space="preserve"> determine quantos ternos </w:t>
      </w:r>
      <w:r w:rsidRPr="00692B16">
        <w:rPr>
          <w:b/>
          <w:bCs/>
          <w:lang w:val="pt-PT"/>
        </w:rPr>
        <w:t>(i, j, k)</w:t>
      </w:r>
      <w:r>
        <w:rPr>
          <w:lang w:val="pt-PT"/>
        </w:rPr>
        <w:t xml:space="preserve"> de índices </w:t>
      </w:r>
      <w:r w:rsidRPr="00676C95">
        <w:rPr>
          <w:lang w:val="pt-PT"/>
        </w:rPr>
        <w:t xml:space="preserve">(resultado da </w:t>
      </w:r>
      <w:r>
        <w:rPr>
          <w:lang w:val="pt-PT"/>
        </w:rPr>
        <w:t>função</w:t>
      </w:r>
      <w:r w:rsidRPr="00676C95">
        <w:rPr>
          <w:lang w:val="pt-PT"/>
        </w:rPr>
        <w:t xml:space="preserve">) </w:t>
      </w:r>
      <w:r>
        <w:rPr>
          <w:lang w:val="pt-PT"/>
        </w:rPr>
        <w:t>de um</w:t>
      </w:r>
      <w:r w:rsidRPr="003F38EA">
        <w:rPr>
          <w:lang w:val="pt-PT"/>
        </w:rPr>
        <w:t xml:space="preserve">a sequência com n elementos </w:t>
      </w:r>
      <w:r>
        <w:rPr>
          <w:lang w:val="pt-PT"/>
        </w:rPr>
        <w:t>(sendo n &gt; 2) respeitam esta propriedade</w:t>
      </w:r>
      <w:r w:rsidRPr="003F38EA">
        <w:rPr>
          <w:lang w:val="pt-PT"/>
        </w:rPr>
        <w:t>.</w:t>
      </w:r>
    </w:p>
    <w:p w14:paraId="22891E62" w14:textId="77777777" w:rsidR="00692B16" w:rsidRPr="00EA3972" w:rsidRDefault="00692B16" w:rsidP="00692B16">
      <w:pPr>
        <w:tabs>
          <w:tab w:val="left" w:pos="284"/>
        </w:tabs>
        <w:rPr>
          <w:b/>
          <w:bCs/>
          <w:lang w:val="pt-PT"/>
        </w:rPr>
      </w:pPr>
      <w:r w:rsidRPr="005F7840">
        <w:rPr>
          <w:b/>
          <w:bCs/>
          <w:lang w:val="pt-PT"/>
        </w:rPr>
        <w:tab/>
      </w:r>
      <w:r w:rsidRPr="00EA3972">
        <w:rPr>
          <w:b/>
          <w:bCs/>
          <w:u w:val="single"/>
          <w:lang w:val="pt-PT"/>
        </w:rPr>
        <w:t>Depois de validar o algoritmo apresente</w:t>
      </w:r>
      <w:r>
        <w:rPr>
          <w:b/>
          <w:bCs/>
          <w:u w:val="single"/>
          <w:lang w:val="pt-PT"/>
        </w:rPr>
        <w:t xml:space="preserve"> a função</w:t>
      </w:r>
      <w:r w:rsidRPr="00EA3972">
        <w:rPr>
          <w:b/>
          <w:bCs/>
          <w:u w:val="single"/>
          <w:lang w:val="pt-PT"/>
        </w:rPr>
        <w:t xml:space="preserve"> no verso da folha</w:t>
      </w:r>
      <w:r>
        <w:rPr>
          <w:b/>
          <w:bCs/>
          <w:u w:val="single"/>
          <w:lang w:val="pt-PT"/>
        </w:rPr>
        <w:t>.</w:t>
      </w:r>
    </w:p>
    <w:p w14:paraId="015F5BAA" w14:textId="77777777" w:rsidR="00692B16" w:rsidRPr="00FD2CB5" w:rsidRDefault="00692B16" w:rsidP="00692B16">
      <w:pPr>
        <w:rPr>
          <w:sz w:val="20"/>
          <w:lang w:val="pt-PT"/>
        </w:rPr>
      </w:pPr>
    </w:p>
    <w:p w14:paraId="424C35DD" w14:textId="77777777" w:rsidR="00692B16" w:rsidRDefault="00692B16" w:rsidP="00692B16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Pretende-se determinar experimentalmente </w:t>
      </w:r>
      <w:r w:rsidRPr="0010210B">
        <w:rPr>
          <w:lang w:val="pt-PT"/>
        </w:rPr>
        <w:t xml:space="preserve">a </w:t>
      </w:r>
      <w:r w:rsidRPr="007358D9">
        <w:rPr>
          <w:b/>
          <w:lang w:val="pt-PT"/>
        </w:rPr>
        <w:t xml:space="preserve">ordem de </w:t>
      </w:r>
      <w:r w:rsidRPr="00EC3F39">
        <w:rPr>
          <w:b/>
          <w:lang w:val="pt-PT"/>
        </w:rPr>
        <w:t xml:space="preserve">complexidade do número de </w:t>
      </w:r>
      <w:r>
        <w:rPr>
          <w:b/>
          <w:lang w:val="pt-PT"/>
        </w:rPr>
        <w:t>compara</w:t>
      </w:r>
      <w:r w:rsidRPr="00EC3F39">
        <w:rPr>
          <w:b/>
          <w:lang w:val="pt-PT"/>
        </w:rPr>
        <w:t>ções</w:t>
      </w:r>
      <w:r w:rsidRPr="00955AC0">
        <w:rPr>
          <w:lang w:val="pt-PT"/>
        </w:rPr>
        <w:t xml:space="preserve"> efetuadas</w:t>
      </w:r>
      <w:r>
        <w:rPr>
          <w:lang w:val="pt-PT"/>
        </w:rPr>
        <w:t xml:space="preserve"> pelo algoritmo e</w:t>
      </w:r>
      <w:r w:rsidRPr="00955AC0">
        <w:rPr>
          <w:lang w:val="pt-PT"/>
        </w:rPr>
        <w:t xml:space="preserve"> envolvendo elementos da sequência</w:t>
      </w:r>
      <w:r w:rsidRPr="0010210B">
        <w:rPr>
          <w:lang w:val="pt-PT"/>
        </w:rPr>
        <w:t xml:space="preserve">. </w:t>
      </w:r>
    </w:p>
    <w:p w14:paraId="00BB4677" w14:textId="77777777" w:rsidR="00692B16" w:rsidRDefault="00692B16" w:rsidP="00692B16">
      <w:pPr>
        <w:tabs>
          <w:tab w:val="left" w:pos="284"/>
        </w:tabs>
        <w:ind w:left="284"/>
        <w:rPr>
          <w:lang w:val="pt-PT"/>
        </w:rPr>
      </w:pPr>
    </w:p>
    <w:p w14:paraId="25824D38" w14:textId="415960A7" w:rsidR="00F43097" w:rsidRDefault="00F43097" w:rsidP="00F43097">
      <w:pPr>
        <w:numPr>
          <w:ilvl w:val="0"/>
          <w:numId w:val="4"/>
        </w:numPr>
        <w:tabs>
          <w:tab w:val="left" w:pos="284"/>
        </w:tabs>
        <w:ind w:left="284" w:hanging="284"/>
        <w:rPr>
          <w:lang w:val="pt-PT"/>
        </w:rPr>
      </w:pPr>
      <w:r>
        <w:rPr>
          <w:lang w:val="pt-PT"/>
        </w:rPr>
        <w:t xml:space="preserve">Considere as sequências anteriormente indicadas de </w:t>
      </w:r>
      <w:r w:rsidR="00E051EC">
        <w:rPr>
          <w:lang w:val="pt-PT"/>
        </w:rPr>
        <w:t>10</w:t>
      </w:r>
      <w:r>
        <w:rPr>
          <w:lang w:val="pt-PT"/>
        </w:rPr>
        <w:t xml:space="preserve"> </w:t>
      </w:r>
      <w:r w:rsidR="00E81AD4">
        <w:rPr>
          <w:lang w:val="pt-PT"/>
        </w:rPr>
        <w:t xml:space="preserve">elementos </w:t>
      </w:r>
      <w:r>
        <w:rPr>
          <w:lang w:val="pt-PT"/>
        </w:rPr>
        <w:t>inteiros e outras sequências diferentes à sua escolha</w:t>
      </w:r>
      <w:r w:rsidR="003F3E4B" w:rsidRPr="00CF2B36">
        <w:rPr>
          <w:b/>
          <w:bCs/>
          <w:lang w:val="pt-PT"/>
        </w:rPr>
        <w:t>; use sequências com 5</w:t>
      </w:r>
      <w:r w:rsidR="004275A8">
        <w:rPr>
          <w:b/>
          <w:bCs/>
          <w:lang w:val="pt-PT"/>
        </w:rPr>
        <w:t>,</w:t>
      </w:r>
      <w:r w:rsidR="003F3E4B" w:rsidRPr="00CF2B36">
        <w:rPr>
          <w:b/>
          <w:bCs/>
          <w:lang w:val="pt-PT"/>
        </w:rPr>
        <w:t xml:space="preserve"> 10, 20, 30 e 40 elementos</w:t>
      </w:r>
      <w:r w:rsidR="003F3E4B">
        <w:rPr>
          <w:lang w:val="pt-PT"/>
        </w:rPr>
        <w:t>.</w:t>
      </w:r>
      <w:r>
        <w:rPr>
          <w:lang w:val="pt-PT"/>
        </w:rPr>
        <w:t xml:space="preserve"> </w:t>
      </w:r>
      <w:r w:rsidR="00E81AD4">
        <w:rPr>
          <w:lang w:val="pt-PT"/>
        </w:rPr>
        <w:t>Determine,</w:t>
      </w:r>
      <w:r>
        <w:rPr>
          <w:lang w:val="pt-PT"/>
        </w:rPr>
        <w:t xml:space="preserve"> para cada uma delas</w:t>
      </w:r>
      <w:r w:rsidR="00E81AD4">
        <w:rPr>
          <w:lang w:val="pt-PT"/>
        </w:rPr>
        <w:t>,</w:t>
      </w:r>
      <w:r>
        <w:rPr>
          <w:lang w:val="pt-PT"/>
        </w:rPr>
        <w:t xml:space="preserve"> </w:t>
      </w:r>
      <w:r w:rsidR="00692B16">
        <w:rPr>
          <w:lang w:val="pt-PT"/>
        </w:rPr>
        <w:t xml:space="preserve">quantos ternos </w:t>
      </w:r>
      <w:r w:rsidR="00692B16" w:rsidRPr="00692B16">
        <w:rPr>
          <w:b/>
          <w:bCs/>
          <w:lang w:val="pt-PT"/>
        </w:rPr>
        <w:t>(i, j, k)</w:t>
      </w:r>
      <w:r w:rsidR="00692B16">
        <w:rPr>
          <w:lang w:val="pt-PT"/>
        </w:rPr>
        <w:t xml:space="preserve"> de índices respeitam propriedade </w:t>
      </w:r>
      <w:r>
        <w:rPr>
          <w:lang w:val="pt-PT"/>
        </w:rPr>
        <w:t>e o número de comparações e</w:t>
      </w:r>
      <w:r w:rsidR="00E051EC">
        <w:rPr>
          <w:lang w:val="pt-PT"/>
        </w:rPr>
        <w:t>fetuadas</w:t>
      </w:r>
      <w:r>
        <w:rPr>
          <w:lang w:val="pt-PT"/>
        </w:rPr>
        <w:t>.</w:t>
      </w:r>
    </w:p>
    <w:p w14:paraId="12D91BD6" w14:textId="77777777" w:rsidR="00F43097" w:rsidRPr="0005467D" w:rsidRDefault="00F43097" w:rsidP="00F43097">
      <w:pPr>
        <w:rPr>
          <w:sz w:val="20"/>
          <w:lang w:val="pt-PT"/>
        </w:rPr>
      </w:pPr>
    </w:p>
    <w:p w14:paraId="19B76F39" w14:textId="129151CF" w:rsidR="00692B16" w:rsidRPr="00E81AD4" w:rsidRDefault="00692B16" w:rsidP="00692B16">
      <w:pPr>
        <w:rPr>
          <w:b/>
          <w:bCs/>
          <w:lang w:val="pt-PT"/>
        </w:rPr>
      </w:pPr>
      <w:r w:rsidRPr="00E81AD4">
        <w:rPr>
          <w:b/>
          <w:bCs/>
          <w:lang w:val="pt-PT"/>
        </w:rPr>
        <w:t>Depois d</w:t>
      </w:r>
      <w:r w:rsidR="00C819B0">
        <w:rPr>
          <w:b/>
          <w:bCs/>
          <w:lang w:val="pt-PT"/>
        </w:rPr>
        <w:t>os testes experimentais</w:t>
      </w:r>
      <w:r w:rsidRPr="00E81AD4">
        <w:rPr>
          <w:b/>
          <w:bCs/>
          <w:lang w:val="pt-PT"/>
        </w:rPr>
        <w:t xml:space="preserve"> responda às seguintes questões:</w:t>
      </w:r>
    </w:p>
    <w:p w14:paraId="2D32995A" w14:textId="77777777" w:rsidR="00692B16" w:rsidRPr="00A55EF1" w:rsidRDefault="00692B16" w:rsidP="00692B16">
      <w:pPr>
        <w:rPr>
          <w:sz w:val="20"/>
          <w:lang w:val="pt-PT"/>
        </w:rPr>
      </w:pPr>
    </w:p>
    <w:p w14:paraId="0931DBA7" w14:textId="77777777" w:rsidR="00692B16" w:rsidRDefault="00692B16" w:rsidP="00692B16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Em termos do número de </w:t>
      </w:r>
      <w:r w:rsidRPr="009731A6">
        <w:rPr>
          <w:lang w:val="pt-PT"/>
        </w:rPr>
        <w:t>comparações</w:t>
      </w:r>
      <w:r>
        <w:rPr>
          <w:lang w:val="pt-PT"/>
        </w:rPr>
        <w:t xml:space="preserve"> efetuadas, podemos distinguir alguma variação na execução do algoritmo? Ou seja, existe a situação de melhor caso e de pior caso, ou estamos perante um algoritmo com caso sistemático?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92B16" w:rsidRPr="005F4A2A" w14:paraId="56E2724A" w14:textId="77777777" w:rsidTr="00AC0360">
        <w:trPr>
          <w:trHeight w:val="1194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3B74" w14:textId="77777777" w:rsidR="00C5529B" w:rsidRDefault="003A0984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Após os testes experimentais podemos concluir que estamos perante um algoritmo com caso sistemático, uma vez que, variando as sequências e, consequentemente, o resultado, o número de operações não é alterado, sendo</w:t>
            </w:r>
            <w:r w:rsidR="00864585">
              <w:rPr>
                <w:sz w:val="22"/>
                <w:szCs w:val="22"/>
                <w:lang w:val="pt-PT"/>
              </w:rPr>
              <w:t>, por exemplo</w:t>
            </w:r>
            <w:r>
              <w:rPr>
                <w:sz w:val="22"/>
                <w:szCs w:val="22"/>
                <w:lang w:val="pt-PT"/>
              </w:rPr>
              <w:t xml:space="preserve"> sempre </w:t>
            </w:r>
            <w:r w:rsidR="00864585">
              <w:rPr>
                <w:sz w:val="22"/>
                <w:szCs w:val="22"/>
                <w:lang w:val="pt-PT"/>
              </w:rPr>
              <w:t>120</w:t>
            </w:r>
            <w:r>
              <w:rPr>
                <w:sz w:val="22"/>
                <w:szCs w:val="22"/>
                <w:lang w:val="pt-PT"/>
              </w:rPr>
              <w:t xml:space="preserve"> (</w:t>
            </w:r>
            <w:r w:rsidR="00864585">
              <w:rPr>
                <w:sz w:val="22"/>
                <w:szCs w:val="22"/>
                <w:lang w:val="pt-PT"/>
              </w:rPr>
              <w:t>para n = 10</w:t>
            </w:r>
            <w:r>
              <w:rPr>
                <w:sz w:val="22"/>
                <w:szCs w:val="22"/>
                <w:lang w:val="pt-PT"/>
              </w:rPr>
              <w:t>).</w:t>
            </w:r>
          </w:p>
          <w:p w14:paraId="7ED1EF9E" w14:textId="155E6A68" w:rsidR="00692B16" w:rsidRPr="00774E98" w:rsidRDefault="00C5529B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Sendo assim, não existe o melhor nem pior caso, uma vez que se faz sempre o mesmo número de comparações.</w:t>
            </w:r>
          </w:p>
        </w:tc>
      </w:tr>
    </w:tbl>
    <w:p w14:paraId="48475E51" w14:textId="77777777" w:rsidR="00692B16" w:rsidRPr="00FD2CB5" w:rsidRDefault="00692B16" w:rsidP="00692B16">
      <w:pPr>
        <w:rPr>
          <w:sz w:val="20"/>
          <w:lang w:val="pt-PT"/>
        </w:rPr>
      </w:pPr>
    </w:p>
    <w:p w14:paraId="74FA36AB" w14:textId="706424DC" w:rsidR="00692B16" w:rsidRDefault="00692B16" w:rsidP="00692B16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>Com base nos resultados experimentais, qual é a ordem de complexidade do algoritmo?</w:t>
      </w:r>
      <w:r w:rsidR="00AC0360">
        <w:rPr>
          <w:lang w:val="pt-PT"/>
        </w:rPr>
        <w:t xml:space="preserve"> Justifique.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92B16" w:rsidRPr="00F10C64" w14:paraId="21E11051" w14:textId="77777777" w:rsidTr="00AC0360">
        <w:trPr>
          <w:trHeight w:val="238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37E1" w14:textId="4404352A" w:rsidR="00692B16" w:rsidRPr="00774E98" w:rsidRDefault="000329C2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A ordem de complexidade do algoritmo é </w:t>
            </w:r>
            <w:r>
              <w:rPr>
                <w:sz w:val="22"/>
                <w:szCs w:val="22"/>
                <w:lang w:val="pt-PT"/>
              </w:rPr>
              <w:t>cúbica</w:t>
            </w:r>
            <w:r>
              <w:rPr>
                <w:sz w:val="22"/>
                <w:szCs w:val="22"/>
                <w:lang w:val="pt-PT"/>
              </w:rPr>
              <w:t xml:space="preserve">,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.</m:t>
              </m:r>
            </m:oMath>
          </w:p>
          <w:p w14:paraId="0F3C9306" w14:textId="026B5904" w:rsidR="00246A49" w:rsidRPr="00774E98" w:rsidRDefault="00246A49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(Através do código da função, deparamo-nos com 3 ciclos For)</w:t>
            </w:r>
          </w:p>
        </w:tc>
      </w:tr>
    </w:tbl>
    <w:p w14:paraId="523BC3AC" w14:textId="77777777" w:rsidR="00692B16" w:rsidRPr="00FD2CB5" w:rsidRDefault="00692B16" w:rsidP="00692B16">
      <w:pPr>
        <w:rPr>
          <w:sz w:val="20"/>
          <w:lang w:val="pt-PT"/>
        </w:rPr>
      </w:pPr>
    </w:p>
    <w:p w14:paraId="59CE8BED" w14:textId="77777777" w:rsidR="00692B16" w:rsidRPr="005F7840" w:rsidRDefault="00692B16" w:rsidP="00692B16">
      <w:pPr>
        <w:numPr>
          <w:ilvl w:val="0"/>
          <w:numId w:val="4"/>
        </w:numPr>
        <w:tabs>
          <w:tab w:val="left" w:pos="284"/>
        </w:tabs>
        <w:ind w:left="284" w:hanging="284"/>
        <w:rPr>
          <w:u w:val="single"/>
          <w:lang w:val="pt-PT"/>
        </w:rPr>
      </w:pPr>
      <w:r>
        <w:rPr>
          <w:lang w:val="pt-PT"/>
        </w:rPr>
        <w:t>D</w:t>
      </w:r>
      <w:r w:rsidRPr="0010210B">
        <w:rPr>
          <w:lang w:val="pt-PT"/>
        </w:rPr>
        <w:t>etermin</w:t>
      </w:r>
      <w:r>
        <w:rPr>
          <w:lang w:val="pt-PT"/>
        </w:rPr>
        <w:t>e</w:t>
      </w:r>
      <w:r w:rsidRPr="0010210B">
        <w:rPr>
          <w:lang w:val="pt-PT"/>
        </w:rPr>
        <w:t xml:space="preserve"> </w:t>
      </w:r>
      <w:r>
        <w:rPr>
          <w:lang w:val="pt-PT"/>
        </w:rPr>
        <w:t xml:space="preserve">formalmente a ordem de complexidade do algoritmo. </w:t>
      </w:r>
      <w:r w:rsidRPr="007C0C4E">
        <w:rPr>
          <w:lang w:val="pt-PT"/>
        </w:rPr>
        <w:t>Tenha em atenção que deve obter</w:t>
      </w:r>
      <w:r>
        <w:rPr>
          <w:lang w:val="pt-PT"/>
        </w:rPr>
        <w:t xml:space="preserve"> </w:t>
      </w:r>
      <w:r w:rsidRPr="0010210B">
        <w:rPr>
          <w:lang w:val="pt-PT"/>
        </w:rPr>
        <w:t>uma expressão matemática exata e simplificada</w:t>
      </w:r>
      <w:r>
        <w:rPr>
          <w:lang w:val="pt-PT"/>
        </w:rPr>
        <w:t xml:space="preserve">. </w:t>
      </w:r>
    </w:p>
    <w:p w14:paraId="63DAF942" w14:textId="77777777" w:rsidR="00692B16" w:rsidRDefault="00692B16" w:rsidP="00692B16">
      <w:pPr>
        <w:tabs>
          <w:tab w:val="left" w:pos="284"/>
        </w:tabs>
        <w:ind w:left="284"/>
        <w:rPr>
          <w:u w:val="single"/>
          <w:lang w:val="pt-PT"/>
        </w:rPr>
      </w:pPr>
      <w:r w:rsidRPr="00F43097">
        <w:rPr>
          <w:b/>
          <w:bCs/>
          <w:u w:val="single"/>
          <w:lang w:val="pt-PT"/>
        </w:rPr>
        <w:t>Faça a análise no verso da folha</w:t>
      </w:r>
      <w:r>
        <w:rPr>
          <w:b/>
          <w:bCs/>
          <w:u w:val="single"/>
          <w:lang w:val="pt-PT"/>
        </w:rPr>
        <w:t>.</w:t>
      </w:r>
    </w:p>
    <w:p w14:paraId="629943F9" w14:textId="77777777" w:rsidR="00692B16" w:rsidRPr="00FD2CB5" w:rsidRDefault="00692B16" w:rsidP="00692B16">
      <w:pPr>
        <w:rPr>
          <w:sz w:val="20"/>
          <w:lang w:val="pt-PT"/>
        </w:rPr>
      </w:pPr>
    </w:p>
    <w:p w14:paraId="2CD18FFC" w14:textId="4286BE01" w:rsidR="00692B16" w:rsidRPr="0010210B" w:rsidRDefault="00692B16" w:rsidP="00692B16">
      <w:pPr>
        <w:numPr>
          <w:ilvl w:val="0"/>
          <w:numId w:val="4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Calcule o valor da expressão para </w:t>
      </w:r>
      <w:r w:rsidR="00AC0360" w:rsidRPr="00AC0360">
        <w:rPr>
          <w:b/>
          <w:bCs/>
          <w:lang w:val="pt-PT"/>
        </w:rPr>
        <w:t>n</w:t>
      </w:r>
      <w:r w:rsidRPr="00AC0360">
        <w:rPr>
          <w:b/>
          <w:bCs/>
          <w:lang w:val="pt-PT"/>
        </w:rPr>
        <w:t xml:space="preserve"> = 10</w:t>
      </w:r>
      <w:r>
        <w:rPr>
          <w:lang w:val="pt-PT"/>
        </w:rPr>
        <w:t xml:space="preserve"> e compare-o com os resultados obtidos experimentalmente.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92B16" w:rsidRPr="005F4A2A" w14:paraId="0B5989E8" w14:textId="77777777" w:rsidTr="00AC0360">
        <w:trPr>
          <w:trHeight w:val="1519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78EE" w14:textId="77777777" w:rsidR="00692B16" w:rsidRPr="00774E98" w:rsidRDefault="00692B16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01F87D55" w14:textId="0CABCC33" w:rsidR="00692B16" w:rsidRPr="00864585" w:rsidRDefault="00864585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Cs w:val="24"/>
                <w:lang w:val="pt-PT"/>
              </w:rPr>
            </w:pPr>
            <w:r w:rsidRPr="00864585">
              <w:rPr>
                <w:szCs w:val="24"/>
                <w:lang w:val="pt-PT"/>
              </w:rPr>
              <w:t>T (10) = n</w:t>
            </w:r>
            <w:r>
              <w:rPr>
                <w:szCs w:val="24"/>
                <w:lang w:val="pt-PT"/>
              </w:rPr>
              <w:t>.</w:t>
            </w:r>
            <w:r w:rsidRPr="00864585">
              <w:rPr>
                <w:szCs w:val="24"/>
                <w:lang w:val="pt-PT"/>
              </w:rPr>
              <w:t>(n-1)</w:t>
            </w:r>
            <w:r>
              <w:rPr>
                <w:szCs w:val="24"/>
                <w:lang w:val="pt-PT"/>
              </w:rPr>
              <w:t>.</w:t>
            </w:r>
            <w:r w:rsidRPr="00864585">
              <w:rPr>
                <w:szCs w:val="24"/>
                <w:lang w:val="pt-PT"/>
              </w:rPr>
              <w:t>(n-2) / 6 = 120</w:t>
            </w:r>
          </w:p>
          <w:p w14:paraId="0FE58A48" w14:textId="77777777" w:rsidR="00864585" w:rsidRDefault="00864585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32"/>
                <w:szCs w:val="32"/>
                <w:lang w:val="pt-PT"/>
              </w:rPr>
            </w:pPr>
          </w:p>
          <w:p w14:paraId="73F6B07D" w14:textId="3DCA83DF" w:rsidR="00864585" w:rsidRPr="007D48DA" w:rsidRDefault="00864585" w:rsidP="00864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Podemos verificar que o número de comparações obtido experimentalmente, para n = 10 elementos, foi sempre </w:t>
            </w:r>
            <w:r>
              <w:rPr>
                <w:sz w:val="22"/>
                <w:szCs w:val="22"/>
                <w:lang w:val="pt-PT"/>
              </w:rPr>
              <w:t>120</w:t>
            </w:r>
            <w:r>
              <w:rPr>
                <w:sz w:val="22"/>
                <w:szCs w:val="22"/>
                <w:lang w:val="pt-PT"/>
              </w:rPr>
              <w:t xml:space="preserve">. </w:t>
            </w:r>
          </w:p>
          <w:p w14:paraId="1465401E" w14:textId="26D9E2FB" w:rsidR="00864585" w:rsidRPr="00774E98" w:rsidRDefault="00864585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4DD777CE" w14:textId="77777777" w:rsidR="00864585" w:rsidRDefault="00864585" w:rsidP="00C5529B">
      <w:pPr>
        <w:pStyle w:val="TtulodoCaptulo"/>
        <w:jc w:val="both"/>
      </w:pPr>
    </w:p>
    <w:p w14:paraId="28FB46B4" w14:textId="5E1BF386" w:rsidR="0080081B" w:rsidRDefault="0080081B" w:rsidP="0080081B">
      <w:pPr>
        <w:pStyle w:val="TtulodoCaptulo"/>
      </w:pPr>
      <w:r>
        <w:t>Função</w:t>
      </w:r>
    </w:p>
    <w:p w14:paraId="124422A8" w14:textId="05409D58" w:rsidR="00864585" w:rsidRDefault="00864585" w:rsidP="00864585">
      <w:pPr>
        <w:rPr>
          <w:sz w:val="18"/>
          <w:szCs w:val="14"/>
        </w:rPr>
      </w:pPr>
      <w:r w:rsidRPr="00ED0C22">
        <w:rPr>
          <w:sz w:val="18"/>
          <w:szCs w:val="14"/>
        </w:rPr>
        <w:t xml:space="preserve">// </w:t>
      </w:r>
      <w:proofErr w:type="spellStart"/>
      <w:r w:rsidRPr="00ED0C22">
        <w:rPr>
          <w:sz w:val="18"/>
          <w:szCs w:val="14"/>
        </w:rPr>
        <w:t>numOps</w:t>
      </w:r>
      <w:proofErr w:type="spellEnd"/>
      <w:r w:rsidRPr="00ED0C22">
        <w:rPr>
          <w:sz w:val="18"/>
          <w:szCs w:val="14"/>
        </w:rPr>
        <w:t xml:space="preserve"> -&gt; nº de </w:t>
      </w:r>
      <w:proofErr w:type="spellStart"/>
      <w:r w:rsidR="00233BF2">
        <w:rPr>
          <w:sz w:val="18"/>
          <w:szCs w:val="14"/>
        </w:rPr>
        <w:t>comparações</w:t>
      </w:r>
      <w:proofErr w:type="spellEnd"/>
      <w:r w:rsidRPr="00ED0C22">
        <w:rPr>
          <w:sz w:val="18"/>
          <w:szCs w:val="14"/>
        </w:rPr>
        <w:t xml:space="preserve"> </w:t>
      </w:r>
      <w:proofErr w:type="spellStart"/>
      <w:r w:rsidRPr="00ED0C22">
        <w:rPr>
          <w:sz w:val="18"/>
          <w:szCs w:val="14"/>
        </w:rPr>
        <w:t>efetuadas</w:t>
      </w:r>
      <w:proofErr w:type="spellEnd"/>
    </w:p>
    <w:p w14:paraId="5B9FFE28" w14:textId="77777777" w:rsidR="00864585" w:rsidRDefault="00864585" w:rsidP="00864585">
      <w:pPr>
        <w:rPr>
          <w:sz w:val="18"/>
          <w:szCs w:val="14"/>
        </w:rPr>
      </w:pPr>
    </w:p>
    <w:p w14:paraId="0A0BD58D" w14:textId="4F2C2BEA" w:rsidR="00864585" w:rsidRPr="00864585" w:rsidRDefault="00864585" w:rsidP="008645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sz w:val="20"/>
          <w:lang w:val="pt-PT" w:eastAsia="pt-PT"/>
        </w:rPr>
      </w:pPr>
      <w:proofErr w:type="spellStart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>int</w:t>
      </w:r>
      <w:proofErr w:type="spellEnd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 </w:t>
      </w:r>
      <w:proofErr w:type="spellStart"/>
      <w:r w:rsidRPr="00864585">
        <w:rPr>
          <w:rFonts w:ascii="Courier New" w:hAnsi="Courier New" w:cs="Courier New"/>
          <w:color w:val="FFC66D"/>
          <w:sz w:val="20"/>
          <w:lang w:val="pt-PT" w:eastAsia="pt-PT"/>
        </w:rPr>
        <w:t>check</w:t>
      </w:r>
      <w:proofErr w:type="spellEnd"/>
      <w:r w:rsidRPr="00864585">
        <w:rPr>
          <w:rFonts w:ascii="Courier New" w:hAnsi="Courier New" w:cs="Courier New"/>
          <w:color w:val="FFC66D"/>
          <w:sz w:val="20"/>
          <w:lang w:val="pt-PT" w:eastAsia="pt-PT"/>
        </w:rPr>
        <w:t xml:space="preserve">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 xml:space="preserve">( </w:t>
      </w:r>
      <w:proofErr w:type="spellStart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>int</w:t>
      </w:r>
      <w:proofErr w:type="spellEnd"/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 xml:space="preserve">* </w:t>
      </w:r>
      <w:proofErr w:type="spellStart"/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array</w:t>
      </w:r>
      <w:proofErr w:type="spellEnd"/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 xml:space="preserve"> 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, </w:t>
      </w:r>
      <w:proofErr w:type="spellStart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>int</w:t>
      </w:r>
      <w:proofErr w:type="spellEnd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n) {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br/>
        <w:t xml:space="preserve">    </w:t>
      </w:r>
      <w:proofErr w:type="spellStart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>int</w:t>
      </w:r>
      <w:proofErr w:type="spellEnd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i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>;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br/>
        <w:t xml:space="preserve">    </w:t>
      </w:r>
      <w:proofErr w:type="spellStart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>int</w:t>
      </w:r>
      <w:proofErr w:type="spellEnd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j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>;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br/>
        <w:t xml:space="preserve">    </w:t>
      </w:r>
      <w:proofErr w:type="spellStart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>int</w:t>
      </w:r>
      <w:proofErr w:type="spellEnd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k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>;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br/>
        <w:t xml:space="preserve">    </w:t>
      </w:r>
      <w:proofErr w:type="spellStart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>int</w:t>
      </w:r>
      <w:proofErr w:type="spellEnd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 </w:t>
      </w:r>
      <w:proofErr w:type="spellStart"/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result</w:t>
      </w:r>
      <w:proofErr w:type="spellEnd"/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 xml:space="preserve"> = </w:t>
      </w:r>
      <w:r w:rsidRPr="00864585">
        <w:rPr>
          <w:rFonts w:ascii="Courier New" w:hAnsi="Courier New" w:cs="Courier New"/>
          <w:color w:val="6897BB"/>
          <w:sz w:val="20"/>
          <w:lang w:val="pt-PT" w:eastAsia="pt-PT"/>
        </w:rPr>
        <w:t>0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>;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br/>
        <w:t xml:space="preserve">    for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 xml:space="preserve">( k = </w:t>
      </w:r>
      <w:r w:rsidRPr="00864585">
        <w:rPr>
          <w:rFonts w:ascii="Courier New" w:hAnsi="Courier New" w:cs="Courier New"/>
          <w:color w:val="6897BB"/>
          <w:sz w:val="20"/>
          <w:lang w:val="pt-PT" w:eastAsia="pt-PT"/>
        </w:rPr>
        <w:t xml:space="preserve">2 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;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 xml:space="preserve">k &lt; n  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;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k++) {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br/>
        <w:t xml:space="preserve">        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for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 xml:space="preserve">(j = </w:t>
      </w:r>
      <w:r w:rsidRPr="00864585">
        <w:rPr>
          <w:rFonts w:ascii="Courier New" w:hAnsi="Courier New" w:cs="Courier New"/>
          <w:color w:val="6897BB"/>
          <w:sz w:val="20"/>
          <w:lang w:val="pt-PT" w:eastAsia="pt-PT"/>
        </w:rPr>
        <w:t>1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;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 xml:space="preserve">j &lt; k  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;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j++) {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br/>
        <w:t xml:space="preserve">            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for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 xml:space="preserve">(i = </w:t>
      </w:r>
      <w:r w:rsidRPr="00864585">
        <w:rPr>
          <w:rFonts w:ascii="Courier New" w:hAnsi="Courier New" w:cs="Courier New"/>
          <w:color w:val="6897BB"/>
          <w:sz w:val="20"/>
          <w:lang w:val="pt-PT" w:eastAsia="pt-PT"/>
        </w:rPr>
        <w:t>0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;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 xml:space="preserve">i &lt; j 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;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i++) {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br/>
        <w:t xml:space="preserve">                </w:t>
      </w:r>
      <w:proofErr w:type="spellStart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>if</w:t>
      </w:r>
      <w:proofErr w:type="spellEnd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(</w:t>
      </w:r>
      <w:proofErr w:type="spellStart"/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array</w:t>
      </w:r>
      <w:proofErr w:type="spellEnd"/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 xml:space="preserve">[k] == </w:t>
      </w:r>
      <w:proofErr w:type="spellStart"/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array</w:t>
      </w:r>
      <w:proofErr w:type="spellEnd"/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 xml:space="preserve">[i] + </w:t>
      </w:r>
      <w:proofErr w:type="spellStart"/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array</w:t>
      </w:r>
      <w:proofErr w:type="spellEnd"/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[j]) {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br/>
        <w:t xml:space="preserve">                    </w:t>
      </w:r>
      <w:proofErr w:type="spellStart"/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result</w:t>
      </w:r>
      <w:proofErr w:type="spellEnd"/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++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>;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br/>
        <w:t xml:space="preserve">               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}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br/>
        <w:t xml:space="preserve">                </w:t>
      </w:r>
      <w:proofErr w:type="spellStart"/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numOps</w:t>
      </w:r>
      <w:proofErr w:type="spellEnd"/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++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>;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br/>
        <w:t xml:space="preserve">            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}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br/>
        <w:t xml:space="preserve">        }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br/>
        <w:t xml:space="preserve">    }</w:t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br/>
        <w:t xml:space="preserve">    </w:t>
      </w:r>
      <w:proofErr w:type="spellStart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>return</w:t>
      </w:r>
      <w:proofErr w:type="spellEnd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 xml:space="preserve"> </w:t>
      </w:r>
      <w:proofErr w:type="spellStart"/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result</w:t>
      </w:r>
      <w:proofErr w:type="spellEnd"/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t>;</w:t>
      </w:r>
      <w:r w:rsidRPr="00864585">
        <w:rPr>
          <w:rFonts w:ascii="Courier New" w:hAnsi="Courier New" w:cs="Courier New"/>
          <w:color w:val="CC7832"/>
          <w:sz w:val="20"/>
          <w:lang w:val="pt-PT" w:eastAsia="pt-PT"/>
        </w:rPr>
        <w:br/>
      </w:r>
      <w:r w:rsidRPr="00864585">
        <w:rPr>
          <w:rFonts w:ascii="Courier New" w:hAnsi="Courier New" w:cs="Courier New"/>
          <w:color w:val="A9B7C6"/>
          <w:sz w:val="20"/>
          <w:lang w:val="pt-PT" w:eastAsia="pt-PT"/>
        </w:rPr>
        <w:t>}</w:t>
      </w:r>
    </w:p>
    <w:p w14:paraId="4A4F7CCD" w14:textId="6108D99F" w:rsidR="00AC0360" w:rsidRDefault="00AC0360" w:rsidP="00AC0360">
      <w:pPr>
        <w:pStyle w:val="TtulodoCaptulo"/>
      </w:pPr>
    </w:p>
    <w:p w14:paraId="6673A5E1" w14:textId="77777777" w:rsidR="00AC0360" w:rsidRDefault="00AC0360" w:rsidP="00AC0360">
      <w:pPr>
        <w:pStyle w:val="TtulodoCaptulo"/>
      </w:pPr>
      <w:r>
        <w:t>Análise</w:t>
      </w:r>
      <w:r w:rsidRPr="00D74D88">
        <w:t xml:space="preserve"> </w:t>
      </w:r>
      <w:r>
        <w:t xml:space="preserve">Formal </w:t>
      </w:r>
      <w:r w:rsidRPr="00D74D88">
        <w:t>do Algoritmo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AC0360" w:rsidRPr="00F10C64" w14:paraId="332977CB" w14:textId="77777777" w:rsidTr="005F4A2A">
        <w:trPr>
          <w:trHeight w:val="4881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7E07" w14:textId="5550934E" w:rsidR="00AC0360" w:rsidRDefault="00EE16F1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 Narrow" w:hAnsi="Arial Narrow"/>
                <w:sz w:val="22"/>
                <w:szCs w:val="22"/>
                <w:lang w:val="pt-PT"/>
              </w:rPr>
            </w:pPr>
            <w:r>
              <w:rPr>
                <w:rFonts w:ascii="Arial Narrow" w:hAnsi="Arial Narrow"/>
                <w:sz w:val="22"/>
                <w:szCs w:val="22"/>
                <w:lang w:val="pt-PT"/>
              </w:rPr>
              <w:t>T(n) =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pt-P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pt-PT"/>
                            </w:rPr>
                            <m:t>k-1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  <w:lang w:val="pt-PT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pt-PT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pt-PT"/>
                                    </w:rPr>
                                    <m:t>j-1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  <w:lang w:val="pt-PT"/>
                                    </w:rPr>
                                    <m:t>1</m:t>
                                  </m:r>
                                </m:e>
                              </m:nary>
                            </m:e>
                          </m:d>
                        </m:e>
                      </m:nary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 xml:space="preserve"> = ? </m:t>
                  </m:r>
                </m:e>
              </m:nary>
            </m:oMath>
          </w:p>
          <w:p w14:paraId="7E7E9392" w14:textId="77777777" w:rsidR="00EE16F1" w:rsidRDefault="00EE16F1" w:rsidP="001004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 Narrow" w:hAnsi="Arial Narrow"/>
                <w:sz w:val="22"/>
                <w:szCs w:val="22"/>
                <w:lang w:val="pt-PT"/>
              </w:rPr>
            </w:pPr>
          </w:p>
          <w:p w14:paraId="13FB3E8F" w14:textId="33504633" w:rsidR="00EE16F1" w:rsidRDefault="00EE16F1" w:rsidP="00EE16F1">
            <w:pPr>
              <w:pStyle w:val="PargrafodaLista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j-1</m:t>
                  </m:r>
                </m:sup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1</m:t>
                  </m:r>
                </m:e>
              </m:nary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=j</m:t>
              </m:r>
            </m:oMath>
            <w:r w:rsidRPr="00EE16F1">
              <w:rPr>
                <w:sz w:val="22"/>
                <w:szCs w:val="22"/>
                <w:lang w:val="pt-PT"/>
              </w:rPr>
              <w:t xml:space="preserve">  </w:t>
            </w:r>
          </w:p>
          <w:p w14:paraId="29A1E5A0" w14:textId="1DF769BA" w:rsidR="00EE16F1" w:rsidRDefault="00EE16F1" w:rsidP="00EE16F1">
            <w:pPr>
              <w:pStyle w:val="PargrafodaLista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  <w:lang w:val="pt-PT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  <w:lang w:val="pt-PT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pt-PT"/>
                    </w:rPr>
                    <m:t>k-1</m:t>
                  </m:r>
                </m:sup>
                <m:e>
                  <m:r>
                    <w:rPr>
                      <w:rFonts w:ascii="Cambria Math" w:hAnsi="Cambria Math"/>
                      <w:szCs w:val="24"/>
                      <w:lang w:val="pt-PT"/>
                    </w:rPr>
                    <m:t>j</m:t>
                  </m:r>
                </m:e>
              </m:nary>
              <m:r>
                <w:rPr>
                  <w:rFonts w:ascii="Cambria Math" w:hAnsi="Cambria Math"/>
                  <w:szCs w:val="24"/>
                  <w:lang w:val="pt-PT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pt-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pt-PT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pt-PT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  <w:lang w:val="pt-PT"/>
                    </w:rPr>
                    <m:t xml:space="preserve">-k 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val="pt-PT"/>
                    </w:rPr>
                    <m:t>2</m:t>
                  </m:r>
                </m:den>
              </m:f>
            </m:oMath>
            <w:r>
              <w:rPr>
                <w:sz w:val="22"/>
                <w:szCs w:val="22"/>
                <w:lang w:val="pt-PT"/>
              </w:rPr>
              <w:t xml:space="preserve"> </w:t>
            </w:r>
          </w:p>
          <w:p w14:paraId="4187BC4D" w14:textId="421D99E8" w:rsidR="00F30B4E" w:rsidRPr="00F30B4E" w:rsidRDefault="00EE16F1" w:rsidP="00F30B4E">
            <w:pPr>
              <w:pStyle w:val="PargrafodaLista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  <w:lang w:val="pt-PT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pt-PT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pt-PT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  <w:lang w:val="pt-PT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  <w:lang w:val="pt-PT"/>
                        </w:rPr>
                        <m:t xml:space="preserve">-k 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  <w:lang w:val="pt-PT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pt-PT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pt-PT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pt-PT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  <w:lang w:val="pt-PT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4"/>
                              <w:lang w:val="pt-PT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lang w:val="pt-PT"/>
                            </w:rPr>
                            <m:t>2</m:t>
                          </m:r>
                        </m:den>
                      </m:f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k=2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pt-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lang w:val="pt-PT"/>
                            </w:rPr>
                            <m:t xml:space="preserve">k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lang w:val="pt-PT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4"/>
                          <w:lang w:val="pt-PT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pt-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  <w:lang w:val="pt-P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  <w:lang w:val="pt-PT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4"/>
                          <w:lang w:val="pt-PT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pt-PT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pt-PT"/>
                                </w:rPr>
                                <m:t>k=2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pt-PT"/>
                                </w:rPr>
                                <m:t>n-1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pt-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pt-PT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pt-PT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  <w:szCs w:val="24"/>
                              <w:lang w:val="pt-PT"/>
                            </w:rPr>
                            <m:t xml:space="preserve">-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pt-PT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pt-PT"/>
                                </w:rPr>
                                <m:t>k=2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pt-PT"/>
                                </w:rPr>
                                <m:t>n-1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pt-PT"/>
                                </w:rPr>
                                <m:t>k</m:t>
                              </m:r>
                            </m:e>
                          </m:nary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 xml:space="preserve"> </m:t>
                  </m:r>
                </m:e>
              </m:nary>
            </m:oMath>
          </w:p>
          <w:p w14:paraId="6EAF6D54" w14:textId="5159DA75" w:rsidR="00F30B4E" w:rsidRPr="00F30B4E" w:rsidRDefault="00F30B4E" w:rsidP="00F30B4E">
            <w:pPr>
              <w:pStyle w:val="PargrafodaLista"/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(Calculando usando a fórmula: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  <w:lang w:val="pt-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  <w:lang w:val="pt-PT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  <w:lang w:val="pt-PT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2n+1</m:t>
                  </m:r>
                </m:e>
              </m:d>
            </m:oMath>
            <w:r w:rsidRPr="00F30B4E">
              <w:rPr>
                <w:sz w:val="22"/>
                <w:szCs w:val="22"/>
                <w:lang w:val="pt-PT"/>
              </w:rPr>
              <w:t xml:space="preserve"> </w:t>
            </w:r>
          </w:p>
          <w:p w14:paraId="4B161079" w14:textId="77777777" w:rsidR="00EE16F1" w:rsidRPr="00EE16F1" w:rsidRDefault="00EE16F1" w:rsidP="00EE16F1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sz w:val="22"/>
                <w:szCs w:val="22"/>
                <w:lang w:val="pt-PT"/>
              </w:rPr>
            </w:pPr>
          </w:p>
          <w:p w14:paraId="468FB83B" w14:textId="3ABAE007" w:rsidR="00F30B4E" w:rsidRDefault="00F30B4E" w:rsidP="00F30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 Narrow" w:hAnsi="Arial Narrow"/>
                <w:sz w:val="22"/>
                <w:szCs w:val="22"/>
                <w:lang w:val="pt-PT"/>
              </w:rPr>
            </w:pPr>
            <w:r>
              <w:rPr>
                <w:rFonts w:ascii="Arial Narrow" w:hAnsi="Arial Narrow"/>
                <w:sz w:val="22"/>
                <w:szCs w:val="22"/>
                <w:lang w:val="pt-PT"/>
              </w:rPr>
              <w:t xml:space="preserve">                            </w:t>
            </w:r>
            <w:r w:rsidRPr="00F30B4E">
              <w:rPr>
                <w:rFonts w:ascii="Arial Narrow" w:hAnsi="Arial Narrow"/>
                <w:sz w:val="32"/>
                <w:szCs w:val="32"/>
                <w:lang w:val="pt-PT"/>
              </w:rPr>
              <w:t xml:space="preserve">  </w:t>
            </w:r>
            <w:r w:rsidRPr="00F30B4E">
              <w:rPr>
                <w:rFonts w:ascii="Arial Narrow" w:hAnsi="Arial Narrow"/>
                <w:sz w:val="32"/>
                <w:szCs w:val="32"/>
                <w:lang w:val="pt-PT"/>
              </w:rPr>
              <w:t>T(n) =</w:t>
            </w:r>
            <m:oMath>
              <m:r>
                <w:rPr>
                  <w:rFonts w:ascii="Cambria Math" w:hAnsi="Cambria Math"/>
                  <w:sz w:val="32"/>
                  <w:szCs w:val="32"/>
                  <w:lang w:val="pt-PT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n-1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pt-PT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pt-PT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pt-PT"/>
                            </w:rPr>
                            <m:t>k-1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pt-PT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pt-PT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pt-PT"/>
                                    </w:rPr>
                                    <m:t>i=0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pt-PT"/>
                                    </w:rPr>
                                    <m:t>j-1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pt-PT"/>
                                    </w:rPr>
                                    <m:t>1</m:t>
                                  </m:r>
                                </m:e>
                              </m:nary>
                            </m:e>
                          </m:d>
                        </m:e>
                      </m:nary>
                    </m:e>
                  </m:d>
                </m:e>
              </m:nary>
              <m:r>
                <w:rPr>
                  <w:rFonts w:ascii="Cambria Math" w:hAnsi="Cambria Math"/>
                  <w:sz w:val="32"/>
                  <w:szCs w:val="32"/>
                  <w:lang w:val="pt-PT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pt-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n(n-1)(n-2)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pt-PT"/>
                    </w:rPr>
                    <m:t>6</m:t>
                  </m:r>
                </m:den>
              </m:f>
            </m:oMath>
            <w:r>
              <w:rPr>
                <w:rFonts w:ascii="Arial Narrow" w:hAnsi="Arial Narrow"/>
                <w:sz w:val="22"/>
                <w:szCs w:val="22"/>
                <w:lang w:val="pt-PT"/>
              </w:rPr>
              <w:t xml:space="preserve"> </w:t>
            </w:r>
          </w:p>
          <w:p w14:paraId="2CB5B52C" w14:textId="77777777" w:rsidR="00EE16F1" w:rsidRDefault="00F30B4E" w:rsidP="00EE16F1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 </w:t>
            </w:r>
          </w:p>
          <w:p w14:paraId="45A7404D" w14:textId="77777777" w:rsidR="00864585" w:rsidRDefault="00864585" w:rsidP="00864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8"/>
                <w:szCs w:val="28"/>
                <w:lang w:val="pt-PT"/>
              </w:rPr>
            </w:pPr>
          </w:p>
          <w:p w14:paraId="2566FDF7" w14:textId="2BDC8356" w:rsidR="00864585" w:rsidRPr="00864585" w:rsidRDefault="00864585" w:rsidP="00864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8"/>
                <w:szCs w:val="28"/>
                <w:lang w:val="pt-PT"/>
              </w:rPr>
            </w:pPr>
            <w:r w:rsidRPr="00864585">
              <w:rPr>
                <w:sz w:val="28"/>
                <w:szCs w:val="28"/>
                <w:lang w:val="pt-PT"/>
              </w:rPr>
              <w:t>Como estamos na presença de um algoritmo sistemático é importante referir que:</w:t>
            </w:r>
          </w:p>
          <w:p w14:paraId="27F23B4B" w14:textId="77777777" w:rsidR="00864585" w:rsidRDefault="00864585" w:rsidP="00864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Cs/>
                <w:sz w:val="20"/>
                <w:lang w:val="pt-PT"/>
              </w:rPr>
            </w:pPr>
          </w:p>
          <w:p w14:paraId="51F4B0A4" w14:textId="781A671A" w:rsidR="00864585" w:rsidRPr="00864585" w:rsidRDefault="00864585" w:rsidP="00864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lang w:val="pt-PT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0"/>
                    <w:lang w:val="pt-PT"/>
                  </w:rPr>
                  <m:t>= 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0"/>
                    <w:lang w:val="pt-PT"/>
                  </w:rPr>
                  <m:t>= 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0"/>
                    <w:lang w:val="pt-PT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n(n-1)(n-2)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lang w:val="pt-PT"/>
                  </w:rPr>
                  <m:t xml:space="preserve"> </m:t>
                </m:r>
              </m:oMath>
            </m:oMathPara>
          </w:p>
        </w:tc>
      </w:tr>
    </w:tbl>
    <w:p w14:paraId="0F3661DF" w14:textId="0C753A8E" w:rsidR="001F385C" w:rsidRPr="005F4A2A" w:rsidRDefault="001F385C" w:rsidP="005F4A2A">
      <w:pPr>
        <w:pStyle w:val="TtulodoCaptulo"/>
        <w:rPr>
          <w:sz w:val="20"/>
          <w:szCs w:val="20"/>
        </w:rPr>
      </w:pPr>
    </w:p>
    <w:sectPr w:rsidR="001F385C" w:rsidRPr="005F4A2A" w:rsidSect="005F4A2A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77860" w14:textId="77777777" w:rsidR="00646691" w:rsidRDefault="00646691">
      <w:r>
        <w:separator/>
      </w:r>
    </w:p>
  </w:endnote>
  <w:endnote w:type="continuationSeparator" w:id="0">
    <w:p w14:paraId="0B68B837" w14:textId="77777777" w:rsidR="00646691" w:rsidRDefault="0064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2B79A" w14:textId="77777777" w:rsidR="00F10C64" w:rsidRDefault="00F10C64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F10C64" w:rsidRPr="00955AC0" w:rsidRDefault="00F10C64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60EED" w14:textId="77777777" w:rsidR="00F10C64" w:rsidRDefault="00F10C64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5C179AE6" w14:textId="05CE1C50" w:rsidR="00F10C64" w:rsidRPr="00955AC0" w:rsidRDefault="00F10C64" w:rsidP="00CE0FDF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</w:t>
    </w:r>
    <w:r w:rsidR="00ED0C22">
      <w:rPr>
        <w:b/>
        <w:sz w:val="20"/>
        <w:lang w:val="pt-PT"/>
      </w:rPr>
      <w:t>Sara Carolina Costa Gonçalves</w:t>
    </w:r>
    <w:r w:rsidRPr="00955AC0">
      <w:rPr>
        <w:b/>
        <w:sz w:val="20"/>
        <w:lang w:val="pt-PT"/>
      </w:rPr>
      <w:t xml:space="preserve">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  <w:r w:rsidR="00ED0C22">
      <w:rPr>
        <w:b/>
        <w:sz w:val="20"/>
        <w:lang w:val="pt-PT"/>
      </w:rPr>
      <w:t xml:space="preserve"> 98376</w:t>
    </w:r>
  </w:p>
  <w:p w14:paraId="109E4CB0" w14:textId="77777777" w:rsidR="00F10C64" w:rsidRDefault="00F10C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BB4AB" w14:textId="77777777" w:rsidR="00646691" w:rsidRDefault="00646691">
      <w:r>
        <w:separator/>
      </w:r>
    </w:p>
  </w:footnote>
  <w:footnote w:type="continuationSeparator" w:id="0">
    <w:p w14:paraId="6094FB07" w14:textId="77777777" w:rsidR="00646691" w:rsidRDefault="00646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1D13" w14:textId="77777777" w:rsidR="00F10C64" w:rsidRPr="00CC6AFB" w:rsidRDefault="00F10C64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5F8EB" w14:textId="77777777" w:rsidR="00F10C64" w:rsidRPr="001C7A03" w:rsidRDefault="00F10C64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2110CA"/>
    <w:multiLevelType w:val="hybridMultilevel"/>
    <w:tmpl w:val="8A7AC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3486"/>
    <w:multiLevelType w:val="hybridMultilevel"/>
    <w:tmpl w:val="7DEC39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B216F"/>
    <w:multiLevelType w:val="hybridMultilevel"/>
    <w:tmpl w:val="3404F71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7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C3F5D"/>
    <w:multiLevelType w:val="hybridMultilevel"/>
    <w:tmpl w:val="295402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7239FF"/>
    <w:multiLevelType w:val="hybridMultilevel"/>
    <w:tmpl w:val="309899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E44DB4"/>
    <w:multiLevelType w:val="multilevel"/>
    <w:tmpl w:val="7F9A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772F25"/>
    <w:multiLevelType w:val="hybridMultilevel"/>
    <w:tmpl w:val="B98CA6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07A522B"/>
    <w:multiLevelType w:val="hybridMultilevel"/>
    <w:tmpl w:val="2E5CD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F34AC"/>
    <w:multiLevelType w:val="hybridMultilevel"/>
    <w:tmpl w:val="24041CA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2AB0E43"/>
    <w:multiLevelType w:val="multilevel"/>
    <w:tmpl w:val="8836196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815B2A"/>
    <w:multiLevelType w:val="hybridMultilevel"/>
    <w:tmpl w:val="55DAEB36"/>
    <w:lvl w:ilvl="0" w:tplc="08160001">
      <w:start w:val="1"/>
      <w:numFmt w:val="bullet"/>
      <w:lvlText w:val=""/>
      <w:lvlJc w:val="left"/>
      <w:pPr>
        <w:ind w:left="783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63DC7"/>
    <w:multiLevelType w:val="hybridMultilevel"/>
    <w:tmpl w:val="6FB04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6"/>
  </w:num>
  <w:num w:numId="4">
    <w:abstractNumId w:val="20"/>
  </w:num>
  <w:num w:numId="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4"/>
  </w:num>
  <w:num w:numId="8">
    <w:abstractNumId w:val="28"/>
  </w:num>
  <w:num w:numId="9">
    <w:abstractNumId w:val="21"/>
  </w:num>
  <w:num w:numId="10">
    <w:abstractNumId w:val="0"/>
  </w:num>
  <w:num w:numId="11">
    <w:abstractNumId w:val="18"/>
  </w:num>
  <w:num w:numId="12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1"/>
  </w:num>
  <w:num w:numId="15">
    <w:abstractNumId w:val="25"/>
  </w:num>
  <w:num w:numId="16">
    <w:abstractNumId w:val="12"/>
  </w:num>
  <w:num w:numId="17">
    <w:abstractNumId w:val="17"/>
  </w:num>
  <w:num w:numId="18">
    <w:abstractNumId w:val="19"/>
  </w:num>
  <w:num w:numId="19">
    <w:abstractNumId w:val="7"/>
  </w:num>
  <w:num w:numId="20">
    <w:abstractNumId w:val="15"/>
  </w:num>
  <w:num w:numId="21">
    <w:abstractNumId w:val="26"/>
  </w:num>
  <w:num w:numId="22">
    <w:abstractNumId w:val="9"/>
  </w:num>
  <w:num w:numId="23">
    <w:abstractNumId w:val="22"/>
  </w:num>
  <w:num w:numId="24">
    <w:abstractNumId w:val="10"/>
  </w:num>
  <w:num w:numId="25">
    <w:abstractNumId w:val="23"/>
  </w:num>
  <w:num w:numId="26">
    <w:abstractNumId w:val="8"/>
  </w:num>
  <w:num w:numId="27">
    <w:abstractNumId w:val="13"/>
  </w:num>
  <w:num w:numId="28">
    <w:abstractNumId w:val="27"/>
  </w:num>
  <w:num w:numId="29">
    <w:abstractNumId w:val="1"/>
  </w:num>
  <w:num w:numId="30">
    <w:abstractNumId w:val="2"/>
  </w:num>
  <w:num w:numId="31">
    <w:abstractNumId w:val="14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110EF"/>
    <w:rsid w:val="00012BD4"/>
    <w:rsid w:val="00012C57"/>
    <w:rsid w:val="00015182"/>
    <w:rsid w:val="000161FB"/>
    <w:rsid w:val="0001701F"/>
    <w:rsid w:val="0001760A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9C2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259E"/>
    <w:rsid w:val="00052801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7002D"/>
    <w:rsid w:val="00070574"/>
    <w:rsid w:val="00070C9F"/>
    <w:rsid w:val="00071688"/>
    <w:rsid w:val="00071CED"/>
    <w:rsid w:val="00072576"/>
    <w:rsid w:val="000726A3"/>
    <w:rsid w:val="000741F4"/>
    <w:rsid w:val="000743F8"/>
    <w:rsid w:val="000768BB"/>
    <w:rsid w:val="0007709C"/>
    <w:rsid w:val="0007741A"/>
    <w:rsid w:val="00081AA5"/>
    <w:rsid w:val="0008231E"/>
    <w:rsid w:val="00084B01"/>
    <w:rsid w:val="00085DA6"/>
    <w:rsid w:val="000865AD"/>
    <w:rsid w:val="00086D60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6C94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61E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1A87"/>
    <w:rsid w:val="00122D22"/>
    <w:rsid w:val="00124841"/>
    <w:rsid w:val="001249C7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44B9"/>
    <w:rsid w:val="00154531"/>
    <w:rsid w:val="00154C9B"/>
    <w:rsid w:val="0015510C"/>
    <w:rsid w:val="00156072"/>
    <w:rsid w:val="0015672D"/>
    <w:rsid w:val="00157F15"/>
    <w:rsid w:val="00160071"/>
    <w:rsid w:val="00160967"/>
    <w:rsid w:val="00160EED"/>
    <w:rsid w:val="0016193D"/>
    <w:rsid w:val="00161EE9"/>
    <w:rsid w:val="0016250D"/>
    <w:rsid w:val="001627DB"/>
    <w:rsid w:val="00162A42"/>
    <w:rsid w:val="00165715"/>
    <w:rsid w:val="00173C1E"/>
    <w:rsid w:val="001759AA"/>
    <w:rsid w:val="00175F90"/>
    <w:rsid w:val="00176AAE"/>
    <w:rsid w:val="00181F80"/>
    <w:rsid w:val="00182708"/>
    <w:rsid w:val="001840C4"/>
    <w:rsid w:val="001852CE"/>
    <w:rsid w:val="00186299"/>
    <w:rsid w:val="00186428"/>
    <w:rsid w:val="00191FFC"/>
    <w:rsid w:val="00193707"/>
    <w:rsid w:val="00193EBD"/>
    <w:rsid w:val="00193FFA"/>
    <w:rsid w:val="001942E4"/>
    <w:rsid w:val="00194A35"/>
    <w:rsid w:val="00194A84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B6003"/>
    <w:rsid w:val="001C11F3"/>
    <w:rsid w:val="001C2030"/>
    <w:rsid w:val="001C3224"/>
    <w:rsid w:val="001C34CA"/>
    <w:rsid w:val="001C3CC3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4115"/>
    <w:rsid w:val="001E6D61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4E41"/>
    <w:rsid w:val="00206ECB"/>
    <w:rsid w:val="00210810"/>
    <w:rsid w:val="00210C5C"/>
    <w:rsid w:val="00216B57"/>
    <w:rsid w:val="00216BEA"/>
    <w:rsid w:val="0022227D"/>
    <w:rsid w:val="002222AF"/>
    <w:rsid w:val="00224D7B"/>
    <w:rsid w:val="002263B6"/>
    <w:rsid w:val="00226BA2"/>
    <w:rsid w:val="00227B05"/>
    <w:rsid w:val="00230CBD"/>
    <w:rsid w:val="00233BF2"/>
    <w:rsid w:val="00233ECD"/>
    <w:rsid w:val="00234344"/>
    <w:rsid w:val="00235DAA"/>
    <w:rsid w:val="0023651E"/>
    <w:rsid w:val="002403BC"/>
    <w:rsid w:val="002425E3"/>
    <w:rsid w:val="00242818"/>
    <w:rsid w:val="00243F61"/>
    <w:rsid w:val="00245F10"/>
    <w:rsid w:val="00246A49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3216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6520"/>
    <w:rsid w:val="002976CC"/>
    <w:rsid w:val="00297E75"/>
    <w:rsid w:val="002A001A"/>
    <w:rsid w:val="002A0653"/>
    <w:rsid w:val="002A0CAB"/>
    <w:rsid w:val="002A0E11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C0D7B"/>
    <w:rsid w:val="002C1093"/>
    <w:rsid w:val="002C34A9"/>
    <w:rsid w:val="002C3E5B"/>
    <w:rsid w:val="002C3EAE"/>
    <w:rsid w:val="002C45D4"/>
    <w:rsid w:val="002C554F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6668"/>
    <w:rsid w:val="002E6F1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05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1DCF"/>
    <w:rsid w:val="00332B66"/>
    <w:rsid w:val="00332D2B"/>
    <w:rsid w:val="00333BCE"/>
    <w:rsid w:val="00334FA3"/>
    <w:rsid w:val="003351A7"/>
    <w:rsid w:val="00335603"/>
    <w:rsid w:val="0033580D"/>
    <w:rsid w:val="00336175"/>
    <w:rsid w:val="00336EF4"/>
    <w:rsid w:val="003372F0"/>
    <w:rsid w:val="00341A42"/>
    <w:rsid w:val="003424BE"/>
    <w:rsid w:val="00342617"/>
    <w:rsid w:val="0034297D"/>
    <w:rsid w:val="00345016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5FCF"/>
    <w:rsid w:val="003867D9"/>
    <w:rsid w:val="0038715E"/>
    <w:rsid w:val="00387CA5"/>
    <w:rsid w:val="00387EAA"/>
    <w:rsid w:val="00390714"/>
    <w:rsid w:val="003920A0"/>
    <w:rsid w:val="00392AA8"/>
    <w:rsid w:val="00393566"/>
    <w:rsid w:val="0039491F"/>
    <w:rsid w:val="00394AB0"/>
    <w:rsid w:val="003A06D2"/>
    <w:rsid w:val="003A0984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57F"/>
    <w:rsid w:val="003B5A33"/>
    <w:rsid w:val="003B5C1B"/>
    <w:rsid w:val="003B6C5B"/>
    <w:rsid w:val="003B743C"/>
    <w:rsid w:val="003B7F5A"/>
    <w:rsid w:val="003C092A"/>
    <w:rsid w:val="003C1894"/>
    <w:rsid w:val="003C27AA"/>
    <w:rsid w:val="003C3689"/>
    <w:rsid w:val="003C4832"/>
    <w:rsid w:val="003C4F0A"/>
    <w:rsid w:val="003C5E23"/>
    <w:rsid w:val="003C6F81"/>
    <w:rsid w:val="003C70BF"/>
    <w:rsid w:val="003C7DE0"/>
    <w:rsid w:val="003D120A"/>
    <w:rsid w:val="003D1C8C"/>
    <w:rsid w:val="003D42A2"/>
    <w:rsid w:val="003D4390"/>
    <w:rsid w:val="003D475D"/>
    <w:rsid w:val="003D5762"/>
    <w:rsid w:val="003D5FC1"/>
    <w:rsid w:val="003D7396"/>
    <w:rsid w:val="003D7585"/>
    <w:rsid w:val="003E0A29"/>
    <w:rsid w:val="003E0E2E"/>
    <w:rsid w:val="003E3268"/>
    <w:rsid w:val="003E38A2"/>
    <w:rsid w:val="003E40AB"/>
    <w:rsid w:val="003E5619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3E4B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7EE0"/>
    <w:rsid w:val="00410BCB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275A8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404B"/>
    <w:rsid w:val="0044451A"/>
    <w:rsid w:val="00445DF6"/>
    <w:rsid w:val="004468CE"/>
    <w:rsid w:val="00447116"/>
    <w:rsid w:val="00451204"/>
    <w:rsid w:val="00452094"/>
    <w:rsid w:val="00453457"/>
    <w:rsid w:val="0045361B"/>
    <w:rsid w:val="00454073"/>
    <w:rsid w:val="004542C7"/>
    <w:rsid w:val="0045559C"/>
    <w:rsid w:val="00456EDE"/>
    <w:rsid w:val="004570D2"/>
    <w:rsid w:val="00460285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08DA"/>
    <w:rsid w:val="00481185"/>
    <w:rsid w:val="00481883"/>
    <w:rsid w:val="0048193A"/>
    <w:rsid w:val="004823F2"/>
    <w:rsid w:val="00483365"/>
    <w:rsid w:val="00484D96"/>
    <w:rsid w:val="00485DC0"/>
    <w:rsid w:val="004869AC"/>
    <w:rsid w:val="00487BE6"/>
    <w:rsid w:val="00492133"/>
    <w:rsid w:val="0049213D"/>
    <w:rsid w:val="004930FC"/>
    <w:rsid w:val="00493703"/>
    <w:rsid w:val="00493BA2"/>
    <w:rsid w:val="00497064"/>
    <w:rsid w:val="004A01C9"/>
    <w:rsid w:val="004A0309"/>
    <w:rsid w:val="004A29C4"/>
    <w:rsid w:val="004A2AB8"/>
    <w:rsid w:val="004A3173"/>
    <w:rsid w:val="004A4D4F"/>
    <w:rsid w:val="004A6F02"/>
    <w:rsid w:val="004A6F49"/>
    <w:rsid w:val="004A7206"/>
    <w:rsid w:val="004A7DB2"/>
    <w:rsid w:val="004B119F"/>
    <w:rsid w:val="004B1EB9"/>
    <w:rsid w:val="004B2C43"/>
    <w:rsid w:val="004B2CA3"/>
    <w:rsid w:val="004B5E07"/>
    <w:rsid w:val="004B6305"/>
    <w:rsid w:val="004B6615"/>
    <w:rsid w:val="004B6F87"/>
    <w:rsid w:val="004C0933"/>
    <w:rsid w:val="004C0A39"/>
    <w:rsid w:val="004C12E8"/>
    <w:rsid w:val="004C329F"/>
    <w:rsid w:val="004C3D77"/>
    <w:rsid w:val="004C54BE"/>
    <w:rsid w:val="004C6425"/>
    <w:rsid w:val="004D37C5"/>
    <w:rsid w:val="004D3EEE"/>
    <w:rsid w:val="004D40B9"/>
    <w:rsid w:val="004D41FD"/>
    <w:rsid w:val="004D52A0"/>
    <w:rsid w:val="004D7564"/>
    <w:rsid w:val="004E10F9"/>
    <w:rsid w:val="004E1793"/>
    <w:rsid w:val="004E2CA0"/>
    <w:rsid w:val="004E4CF3"/>
    <w:rsid w:val="004E4D8C"/>
    <w:rsid w:val="004E54BA"/>
    <w:rsid w:val="004E6021"/>
    <w:rsid w:val="004E7081"/>
    <w:rsid w:val="004E751C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73D2"/>
    <w:rsid w:val="00523513"/>
    <w:rsid w:val="005236C1"/>
    <w:rsid w:val="005252D9"/>
    <w:rsid w:val="00527F38"/>
    <w:rsid w:val="00530164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46FE8"/>
    <w:rsid w:val="005507B5"/>
    <w:rsid w:val="00552874"/>
    <w:rsid w:val="005544CC"/>
    <w:rsid w:val="005606D5"/>
    <w:rsid w:val="00560B1A"/>
    <w:rsid w:val="00562621"/>
    <w:rsid w:val="00564B26"/>
    <w:rsid w:val="0056647E"/>
    <w:rsid w:val="00567A8C"/>
    <w:rsid w:val="00570DA5"/>
    <w:rsid w:val="00571C7D"/>
    <w:rsid w:val="00571E17"/>
    <w:rsid w:val="00571E6D"/>
    <w:rsid w:val="0057352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4735"/>
    <w:rsid w:val="00597A2E"/>
    <w:rsid w:val="005A0C5D"/>
    <w:rsid w:val="005A1675"/>
    <w:rsid w:val="005A1B19"/>
    <w:rsid w:val="005A1DA4"/>
    <w:rsid w:val="005A1F17"/>
    <w:rsid w:val="005A27EB"/>
    <w:rsid w:val="005A3113"/>
    <w:rsid w:val="005A5493"/>
    <w:rsid w:val="005A614A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56AB"/>
    <w:rsid w:val="005C745C"/>
    <w:rsid w:val="005C749F"/>
    <w:rsid w:val="005C74AB"/>
    <w:rsid w:val="005D0E6B"/>
    <w:rsid w:val="005D0E94"/>
    <w:rsid w:val="005D1409"/>
    <w:rsid w:val="005D16A0"/>
    <w:rsid w:val="005D2671"/>
    <w:rsid w:val="005D6F14"/>
    <w:rsid w:val="005D7EE3"/>
    <w:rsid w:val="005E3208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4A2A"/>
    <w:rsid w:val="005F5223"/>
    <w:rsid w:val="005F5402"/>
    <w:rsid w:val="005F5694"/>
    <w:rsid w:val="005F67DB"/>
    <w:rsid w:val="005F6E35"/>
    <w:rsid w:val="005F7840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6691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293"/>
    <w:rsid w:val="0066661A"/>
    <w:rsid w:val="00667E57"/>
    <w:rsid w:val="006706EE"/>
    <w:rsid w:val="00672339"/>
    <w:rsid w:val="0067263A"/>
    <w:rsid w:val="00673D88"/>
    <w:rsid w:val="00674382"/>
    <w:rsid w:val="00675130"/>
    <w:rsid w:val="00676C95"/>
    <w:rsid w:val="00683C38"/>
    <w:rsid w:val="00683D2D"/>
    <w:rsid w:val="0068443B"/>
    <w:rsid w:val="006847C6"/>
    <w:rsid w:val="00684B9E"/>
    <w:rsid w:val="006852A6"/>
    <w:rsid w:val="006874F7"/>
    <w:rsid w:val="00687B57"/>
    <w:rsid w:val="006926D9"/>
    <w:rsid w:val="00692B16"/>
    <w:rsid w:val="00693005"/>
    <w:rsid w:val="00694B14"/>
    <w:rsid w:val="00695834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4F5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69A"/>
    <w:rsid w:val="006D3A3B"/>
    <w:rsid w:val="006D455A"/>
    <w:rsid w:val="006D6E1D"/>
    <w:rsid w:val="006D7790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6992"/>
    <w:rsid w:val="00707542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2865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26FF1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4DA5"/>
    <w:rsid w:val="0077519A"/>
    <w:rsid w:val="00780005"/>
    <w:rsid w:val="00780909"/>
    <w:rsid w:val="007810EB"/>
    <w:rsid w:val="00781A0E"/>
    <w:rsid w:val="007847D1"/>
    <w:rsid w:val="0078651D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B1D77"/>
    <w:rsid w:val="007B2E95"/>
    <w:rsid w:val="007B36E0"/>
    <w:rsid w:val="007B525D"/>
    <w:rsid w:val="007B643A"/>
    <w:rsid w:val="007B69EB"/>
    <w:rsid w:val="007B6F91"/>
    <w:rsid w:val="007B7FBD"/>
    <w:rsid w:val="007C089D"/>
    <w:rsid w:val="007C0C4E"/>
    <w:rsid w:val="007C15A1"/>
    <w:rsid w:val="007C2598"/>
    <w:rsid w:val="007C287F"/>
    <w:rsid w:val="007C2A44"/>
    <w:rsid w:val="007C31BB"/>
    <w:rsid w:val="007C33C7"/>
    <w:rsid w:val="007C4674"/>
    <w:rsid w:val="007C4E9B"/>
    <w:rsid w:val="007C54E0"/>
    <w:rsid w:val="007C6676"/>
    <w:rsid w:val="007C6839"/>
    <w:rsid w:val="007C71FD"/>
    <w:rsid w:val="007C7FA8"/>
    <w:rsid w:val="007D2C17"/>
    <w:rsid w:val="007D3377"/>
    <w:rsid w:val="007D3D7C"/>
    <w:rsid w:val="007D48DA"/>
    <w:rsid w:val="007D5DC0"/>
    <w:rsid w:val="007E3764"/>
    <w:rsid w:val="007E568E"/>
    <w:rsid w:val="007E6D6A"/>
    <w:rsid w:val="007E78DD"/>
    <w:rsid w:val="007F0A53"/>
    <w:rsid w:val="007F0DF3"/>
    <w:rsid w:val="007F1B88"/>
    <w:rsid w:val="007F3A06"/>
    <w:rsid w:val="007F3A6B"/>
    <w:rsid w:val="007F3C15"/>
    <w:rsid w:val="007F45A9"/>
    <w:rsid w:val="007F54D8"/>
    <w:rsid w:val="007F5A61"/>
    <w:rsid w:val="0080081B"/>
    <w:rsid w:val="00800B55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6BDF"/>
    <w:rsid w:val="00817186"/>
    <w:rsid w:val="00817C76"/>
    <w:rsid w:val="0082141E"/>
    <w:rsid w:val="0082165A"/>
    <w:rsid w:val="008227A2"/>
    <w:rsid w:val="00822A54"/>
    <w:rsid w:val="00822CDD"/>
    <w:rsid w:val="00823AF7"/>
    <w:rsid w:val="008246A8"/>
    <w:rsid w:val="00824C9A"/>
    <w:rsid w:val="00824FE3"/>
    <w:rsid w:val="0082557F"/>
    <w:rsid w:val="00827410"/>
    <w:rsid w:val="00830CA2"/>
    <w:rsid w:val="00831D74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02E6"/>
    <w:rsid w:val="00851C42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4585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1D3B"/>
    <w:rsid w:val="00883ACB"/>
    <w:rsid w:val="00885426"/>
    <w:rsid w:val="00886D82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27CB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112"/>
    <w:rsid w:val="008B52B5"/>
    <w:rsid w:val="008B5E28"/>
    <w:rsid w:val="008B620F"/>
    <w:rsid w:val="008B68B1"/>
    <w:rsid w:val="008C3426"/>
    <w:rsid w:val="008C65FB"/>
    <w:rsid w:val="008C6A81"/>
    <w:rsid w:val="008C6C0A"/>
    <w:rsid w:val="008C7AD7"/>
    <w:rsid w:val="008D0A3A"/>
    <w:rsid w:val="008D13A8"/>
    <w:rsid w:val="008D142B"/>
    <w:rsid w:val="008D4FDC"/>
    <w:rsid w:val="008D7E95"/>
    <w:rsid w:val="008E1D44"/>
    <w:rsid w:val="008E1EA6"/>
    <w:rsid w:val="008E3519"/>
    <w:rsid w:val="008E370E"/>
    <w:rsid w:val="008E611D"/>
    <w:rsid w:val="008E64D9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2EC8"/>
    <w:rsid w:val="00913545"/>
    <w:rsid w:val="00913782"/>
    <w:rsid w:val="009138E4"/>
    <w:rsid w:val="00914D66"/>
    <w:rsid w:val="009247C0"/>
    <w:rsid w:val="00924F83"/>
    <w:rsid w:val="00925619"/>
    <w:rsid w:val="00925711"/>
    <w:rsid w:val="00925813"/>
    <w:rsid w:val="00926AE8"/>
    <w:rsid w:val="0093153C"/>
    <w:rsid w:val="009316B3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3D4A"/>
    <w:rsid w:val="00964135"/>
    <w:rsid w:val="009670B6"/>
    <w:rsid w:val="0097211A"/>
    <w:rsid w:val="009731A6"/>
    <w:rsid w:val="00973222"/>
    <w:rsid w:val="00974161"/>
    <w:rsid w:val="0097495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97536"/>
    <w:rsid w:val="009A0074"/>
    <w:rsid w:val="009A08F7"/>
    <w:rsid w:val="009A13E4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0D4"/>
    <w:rsid w:val="009C6331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26D"/>
    <w:rsid w:val="009E0CFF"/>
    <w:rsid w:val="009E0FA1"/>
    <w:rsid w:val="009E1B99"/>
    <w:rsid w:val="009E2E6E"/>
    <w:rsid w:val="009E4176"/>
    <w:rsid w:val="009E4B85"/>
    <w:rsid w:val="009E4D9A"/>
    <w:rsid w:val="009F2790"/>
    <w:rsid w:val="009F2B3B"/>
    <w:rsid w:val="009F341E"/>
    <w:rsid w:val="009F400B"/>
    <w:rsid w:val="009F412E"/>
    <w:rsid w:val="009F73A3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A62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4665"/>
    <w:rsid w:val="00A14F04"/>
    <w:rsid w:val="00A17570"/>
    <w:rsid w:val="00A206B5"/>
    <w:rsid w:val="00A21B34"/>
    <w:rsid w:val="00A22197"/>
    <w:rsid w:val="00A230B5"/>
    <w:rsid w:val="00A23164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090"/>
    <w:rsid w:val="00A74C5D"/>
    <w:rsid w:val="00A77A70"/>
    <w:rsid w:val="00A81418"/>
    <w:rsid w:val="00A81651"/>
    <w:rsid w:val="00A81D52"/>
    <w:rsid w:val="00A81E38"/>
    <w:rsid w:val="00A81E9B"/>
    <w:rsid w:val="00A82865"/>
    <w:rsid w:val="00A8357F"/>
    <w:rsid w:val="00A836FB"/>
    <w:rsid w:val="00A83EC5"/>
    <w:rsid w:val="00A87732"/>
    <w:rsid w:val="00A87CAE"/>
    <w:rsid w:val="00A9195C"/>
    <w:rsid w:val="00A91D32"/>
    <w:rsid w:val="00A925FF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0360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E05A3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323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074CD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60B3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EBE"/>
    <w:rsid w:val="00B77B12"/>
    <w:rsid w:val="00B77CDF"/>
    <w:rsid w:val="00B77F82"/>
    <w:rsid w:val="00B808D4"/>
    <w:rsid w:val="00B80C0D"/>
    <w:rsid w:val="00B816A1"/>
    <w:rsid w:val="00B8191C"/>
    <w:rsid w:val="00B81CE0"/>
    <w:rsid w:val="00B81F83"/>
    <w:rsid w:val="00B82931"/>
    <w:rsid w:val="00B830A1"/>
    <w:rsid w:val="00B837AF"/>
    <w:rsid w:val="00B83A3A"/>
    <w:rsid w:val="00B84E0E"/>
    <w:rsid w:val="00B85321"/>
    <w:rsid w:val="00B85B90"/>
    <w:rsid w:val="00B86090"/>
    <w:rsid w:val="00B87D1D"/>
    <w:rsid w:val="00B905A8"/>
    <w:rsid w:val="00B91C75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23C0"/>
    <w:rsid w:val="00BB2D25"/>
    <w:rsid w:val="00BB3449"/>
    <w:rsid w:val="00BB45FB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2D03"/>
    <w:rsid w:val="00C237DE"/>
    <w:rsid w:val="00C253D3"/>
    <w:rsid w:val="00C263A6"/>
    <w:rsid w:val="00C26F2D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44D3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29B"/>
    <w:rsid w:val="00C553A9"/>
    <w:rsid w:val="00C5546D"/>
    <w:rsid w:val="00C55A4B"/>
    <w:rsid w:val="00C55C39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F34"/>
    <w:rsid w:val="00C75391"/>
    <w:rsid w:val="00C779E7"/>
    <w:rsid w:val="00C803FC"/>
    <w:rsid w:val="00C819B0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B08CF"/>
    <w:rsid w:val="00CB10D3"/>
    <w:rsid w:val="00CB2E56"/>
    <w:rsid w:val="00CB35F1"/>
    <w:rsid w:val="00CB46D7"/>
    <w:rsid w:val="00CB4E90"/>
    <w:rsid w:val="00CB5338"/>
    <w:rsid w:val="00CB6B6C"/>
    <w:rsid w:val="00CB6FE4"/>
    <w:rsid w:val="00CB76CE"/>
    <w:rsid w:val="00CB7BF9"/>
    <w:rsid w:val="00CC0A4D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E0FDF"/>
    <w:rsid w:val="00CE1F82"/>
    <w:rsid w:val="00CE2C37"/>
    <w:rsid w:val="00CE4B5B"/>
    <w:rsid w:val="00CE5CF5"/>
    <w:rsid w:val="00CF1B4A"/>
    <w:rsid w:val="00CF2008"/>
    <w:rsid w:val="00CF2817"/>
    <w:rsid w:val="00CF2B36"/>
    <w:rsid w:val="00CF4289"/>
    <w:rsid w:val="00CF54F2"/>
    <w:rsid w:val="00CF6512"/>
    <w:rsid w:val="00CF6584"/>
    <w:rsid w:val="00CF7240"/>
    <w:rsid w:val="00CF7F80"/>
    <w:rsid w:val="00D00A3C"/>
    <w:rsid w:val="00D017C1"/>
    <w:rsid w:val="00D022C5"/>
    <w:rsid w:val="00D02EBE"/>
    <w:rsid w:val="00D041E5"/>
    <w:rsid w:val="00D07660"/>
    <w:rsid w:val="00D0778C"/>
    <w:rsid w:val="00D109E5"/>
    <w:rsid w:val="00D1123B"/>
    <w:rsid w:val="00D15A91"/>
    <w:rsid w:val="00D15D8F"/>
    <w:rsid w:val="00D169D3"/>
    <w:rsid w:val="00D20B91"/>
    <w:rsid w:val="00D20DBB"/>
    <w:rsid w:val="00D243AB"/>
    <w:rsid w:val="00D25BB2"/>
    <w:rsid w:val="00D26CD7"/>
    <w:rsid w:val="00D27BF0"/>
    <w:rsid w:val="00D27E36"/>
    <w:rsid w:val="00D32AC4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08E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5B2B"/>
    <w:rsid w:val="00E4766E"/>
    <w:rsid w:val="00E5079B"/>
    <w:rsid w:val="00E51110"/>
    <w:rsid w:val="00E52C40"/>
    <w:rsid w:val="00E53AF2"/>
    <w:rsid w:val="00E54C1B"/>
    <w:rsid w:val="00E55011"/>
    <w:rsid w:val="00E55F9B"/>
    <w:rsid w:val="00E57483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188"/>
    <w:rsid w:val="00E67A01"/>
    <w:rsid w:val="00E67AB0"/>
    <w:rsid w:val="00E67F92"/>
    <w:rsid w:val="00E70668"/>
    <w:rsid w:val="00E7085B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37DE"/>
    <w:rsid w:val="00E94129"/>
    <w:rsid w:val="00E9475F"/>
    <w:rsid w:val="00E947B7"/>
    <w:rsid w:val="00E96E25"/>
    <w:rsid w:val="00EA3972"/>
    <w:rsid w:val="00EA4E3E"/>
    <w:rsid w:val="00EA5F2D"/>
    <w:rsid w:val="00EA609E"/>
    <w:rsid w:val="00EA6CE4"/>
    <w:rsid w:val="00EA7872"/>
    <w:rsid w:val="00EA7F43"/>
    <w:rsid w:val="00EB0246"/>
    <w:rsid w:val="00EB38AF"/>
    <w:rsid w:val="00EB45F2"/>
    <w:rsid w:val="00EB55D8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0C22"/>
    <w:rsid w:val="00ED205B"/>
    <w:rsid w:val="00ED61FC"/>
    <w:rsid w:val="00EE1388"/>
    <w:rsid w:val="00EE156B"/>
    <w:rsid w:val="00EE16F1"/>
    <w:rsid w:val="00EE25D0"/>
    <w:rsid w:val="00EE2AE2"/>
    <w:rsid w:val="00EE3997"/>
    <w:rsid w:val="00EE48D7"/>
    <w:rsid w:val="00EE4D40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4C55"/>
    <w:rsid w:val="00F073D9"/>
    <w:rsid w:val="00F1018D"/>
    <w:rsid w:val="00F10950"/>
    <w:rsid w:val="00F10A79"/>
    <w:rsid w:val="00F10C64"/>
    <w:rsid w:val="00F12E78"/>
    <w:rsid w:val="00F12F19"/>
    <w:rsid w:val="00F1327E"/>
    <w:rsid w:val="00F1483D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0B4E"/>
    <w:rsid w:val="00F310C3"/>
    <w:rsid w:val="00F316B9"/>
    <w:rsid w:val="00F31921"/>
    <w:rsid w:val="00F33DD4"/>
    <w:rsid w:val="00F340AC"/>
    <w:rsid w:val="00F35F52"/>
    <w:rsid w:val="00F3666E"/>
    <w:rsid w:val="00F37C7C"/>
    <w:rsid w:val="00F40BB2"/>
    <w:rsid w:val="00F42310"/>
    <w:rsid w:val="00F43097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673E2"/>
    <w:rsid w:val="00F70105"/>
    <w:rsid w:val="00F71169"/>
    <w:rsid w:val="00F72827"/>
    <w:rsid w:val="00F742D8"/>
    <w:rsid w:val="00F76725"/>
    <w:rsid w:val="00F76A8C"/>
    <w:rsid w:val="00F7734B"/>
    <w:rsid w:val="00F8019A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4E80"/>
    <w:rsid w:val="00F97143"/>
    <w:rsid w:val="00F97D9A"/>
    <w:rsid w:val="00FA3501"/>
    <w:rsid w:val="00FA5989"/>
    <w:rsid w:val="00FA60D4"/>
    <w:rsid w:val="00FB1137"/>
    <w:rsid w:val="00FB1E70"/>
    <w:rsid w:val="00FB2F93"/>
    <w:rsid w:val="00FB5037"/>
    <w:rsid w:val="00FB5A48"/>
    <w:rsid w:val="00FB62FC"/>
    <w:rsid w:val="00FB77A2"/>
    <w:rsid w:val="00FB7DDD"/>
    <w:rsid w:val="00FC308A"/>
    <w:rsid w:val="00FC3818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7232"/>
    <w:rsid w:val="00FD7B14"/>
    <w:rsid w:val="00FE069D"/>
    <w:rsid w:val="00FE132E"/>
    <w:rsid w:val="00FE38EB"/>
    <w:rsid w:val="00FE3DC4"/>
    <w:rsid w:val="00FE4560"/>
    <w:rsid w:val="00FE4633"/>
    <w:rsid w:val="00FE5450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682E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A40C8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5F7840"/>
    <w:pPr>
      <w:spacing w:after="24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181F80"/>
    <w:pPr>
      <w:spacing w:after="120"/>
      <w:jc w:val="center"/>
    </w:pPr>
    <w:rPr>
      <w:rFonts w:ascii="Arial Narrow" w:hAnsi="Arial Narrow"/>
      <w:b/>
      <w:bCs/>
      <w:szCs w:val="24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864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86458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BDED0-204F-4B62-9DD2-E0593809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592</TotalTime>
  <Pages>4</Pages>
  <Words>1004</Words>
  <Characters>5422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2020/2021</vt:lpstr>
      <vt:lpstr>Guião 2018/2019</vt:lpstr>
    </vt:vector>
  </TitlesOfParts>
  <Company>DETUA</Company>
  <LinksUpToDate>false</LinksUpToDate>
  <CharactersWithSpaces>6414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2020/2021</dc:title>
  <dc:subject/>
  <dc:creator>adrego</dc:creator>
  <cp:keywords/>
  <cp:lastModifiedBy>Sara Costa</cp:lastModifiedBy>
  <cp:revision>9</cp:revision>
  <cp:lastPrinted>2021-04-11T20:34:00Z</cp:lastPrinted>
  <dcterms:created xsi:type="dcterms:W3CDTF">2021-04-12T12:53:00Z</dcterms:created>
  <dcterms:modified xsi:type="dcterms:W3CDTF">2021-04-18T18:52:00Z</dcterms:modified>
</cp:coreProperties>
</file>